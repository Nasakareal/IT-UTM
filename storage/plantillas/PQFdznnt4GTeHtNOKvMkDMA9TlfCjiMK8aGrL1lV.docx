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02"/>
        <w:gridCol w:w="7341"/>
      </w:tblGrid>
      <w:tr w:rsidR="009852B8" w:rsidRPr="001B2BE4" w14:paraId="054B4F23" w14:textId="77777777" w:rsidTr="00D86ACD">
        <w:trPr>
          <w:trHeight w:val="2285"/>
        </w:trPr>
        <w:tc>
          <w:tcPr>
            <w:tcW w:w="10743" w:type="dxa"/>
            <w:gridSpan w:val="2"/>
            <w:tcBorders>
              <w:bottom w:val="single" w:sz="18" w:space="0" w:color="648276" w:themeColor="accent5"/>
            </w:tcBorders>
          </w:tcPr>
          <w:p w14:paraId="650EA2B6" w14:textId="77777777" w:rsidR="009852B8" w:rsidRPr="001B2BE4" w:rsidRDefault="009852B8" w:rsidP="00605A5B">
            <w:pPr>
              <w:pStyle w:val="Ttul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MARIO DANTE</w:t>
            </w:r>
            <w:r w:rsidRPr="001B2BE4">
              <w:rPr>
                <w:noProof/>
                <w:lang w:val="es-MX" w:bidi="es-MX"/>
              </w:rPr>
              <w:t xml:space="preserve"> </w:t>
            </w:r>
            <w:r>
              <w:rPr>
                <w:rStyle w:val="nfasis"/>
                <w:noProof/>
                <w:lang w:val="es-MX"/>
              </w:rPr>
              <w:t>BAUTISTA REBOLLAR</w:t>
            </w:r>
          </w:p>
          <w:p w14:paraId="6FC575F6" w14:textId="17C561F7" w:rsidR="009852B8" w:rsidRPr="001B2BE4" w:rsidRDefault="00DC7545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POLICE OFFICER</w:t>
            </w:r>
          </w:p>
        </w:tc>
      </w:tr>
      <w:tr w:rsidR="00605A5B" w:rsidRPr="000910B5" w14:paraId="3A58DB3B" w14:textId="77777777" w:rsidTr="000910B5">
        <w:trPr>
          <w:trHeight w:val="2057"/>
        </w:trPr>
        <w:tc>
          <w:tcPr>
            <w:tcW w:w="3402" w:type="dxa"/>
            <w:tcBorders>
              <w:right w:val="single" w:sz="18" w:space="0" w:color="648276" w:themeColor="accent5"/>
            </w:tcBorders>
          </w:tcPr>
          <w:p w14:paraId="3B28BAD0" w14:textId="573087A4" w:rsidR="00605A5B" w:rsidRPr="001B2BE4" w:rsidRDefault="00DC7545" w:rsidP="009852B8">
            <w:pPr>
              <w:pStyle w:val="Ttulo1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CONTACT INFORMATION</w:t>
            </w:r>
          </w:p>
          <w:p w14:paraId="4AC59761" w14:textId="6F99A392" w:rsidR="00C1095A" w:rsidRPr="001B2BE4" w:rsidRDefault="009852B8" w:rsidP="008558A6">
            <w:pPr>
              <w:pStyle w:val="TextoIzquierda"/>
              <w:spacing w:line="276" w:lineRule="auto"/>
              <w:ind w:left="7"/>
              <w:jc w:val="left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Lic. José Dolores Mendez # 25, Fracc. Ario 1815, Morelia, 58337</w:t>
            </w:r>
          </w:p>
          <w:p w14:paraId="194D30D1" w14:textId="1CFC2D21" w:rsidR="00C1095A" w:rsidRPr="001B2BE4" w:rsidRDefault="009852B8" w:rsidP="008558A6">
            <w:pPr>
              <w:pStyle w:val="TextoIzquierda"/>
              <w:spacing w:line="276" w:lineRule="auto"/>
              <w:ind w:left="7"/>
              <w:jc w:val="left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Mariob784@gmail.com</w:t>
            </w:r>
          </w:p>
          <w:p w14:paraId="41568DD4" w14:textId="679F6C35" w:rsidR="00C1095A" w:rsidRDefault="009852B8" w:rsidP="008558A6">
            <w:pPr>
              <w:pStyle w:val="TextoIzquierda"/>
              <w:spacing w:line="276" w:lineRule="auto"/>
              <w:ind w:left="7"/>
              <w:jc w:val="left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44-34-76-50-57</w:t>
            </w:r>
          </w:p>
          <w:p w14:paraId="308BD7EE" w14:textId="3BF73B84" w:rsidR="00605A5B" w:rsidRPr="001B2BE4" w:rsidRDefault="009852B8" w:rsidP="00CF72D4">
            <w:pPr>
              <w:rPr>
                <w:lang w:val="es-MX"/>
              </w:rPr>
            </w:pPr>
            <w:r>
              <w:rPr>
                <w:lang w:val="es-MX"/>
              </w:rPr>
              <w:t>_______________________</w:t>
            </w:r>
          </w:p>
        </w:tc>
        <w:tc>
          <w:tcPr>
            <w:tcW w:w="7341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FE79E19" w14:textId="6EB1CB8E" w:rsidR="00605A5B" w:rsidRPr="00DC7545" w:rsidRDefault="00DC7545" w:rsidP="00605A5B">
            <w:pPr>
              <w:pStyle w:val="Ttulo2"/>
              <w:rPr>
                <w:noProof/>
                <w:lang w:val="en-US"/>
              </w:rPr>
            </w:pPr>
            <w:r w:rsidRPr="00DC7545">
              <w:rPr>
                <w:noProof/>
                <w:lang w:val="en-US"/>
              </w:rPr>
              <w:t>A</w:t>
            </w:r>
            <w:r>
              <w:rPr>
                <w:noProof/>
                <w:lang w:val="en-US"/>
              </w:rPr>
              <w:t>B</w:t>
            </w:r>
            <w:r w:rsidRPr="00DC7545">
              <w:rPr>
                <w:noProof/>
                <w:lang w:val="en-US"/>
              </w:rPr>
              <w:t>OUT ME</w:t>
            </w:r>
          </w:p>
          <w:p w14:paraId="73A920B6" w14:textId="55A15751" w:rsidR="00605A5B" w:rsidRPr="00DC7545" w:rsidRDefault="00DC7545" w:rsidP="00DC7545">
            <w:pPr>
              <w:pStyle w:val="Ttulo"/>
              <w:jc w:val="both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DC7545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I am a professional passionate about exceeding my own expectations and adding value to every project I am involved in. My focus is on absorbing knowledge and experiences from those around me, which allows me to grow and bring a unique perspective to my work. I am characterized by unwavering transparency and honesty, qualities that I consider fundamental for building trust and achieving success in any professional field.</w:t>
            </w:r>
          </w:p>
        </w:tc>
      </w:tr>
      <w:tr w:rsidR="000E1D44" w:rsidRPr="000910B5" w14:paraId="66FEBE54" w14:textId="77777777" w:rsidTr="000910B5">
        <w:trPr>
          <w:trHeight w:val="3524"/>
        </w:trPr>
        <w:tc>
          <w:tcPr>
            <w:tcW w:w="3402" w:type="dxa"/>
            <w:tcBorders>
              <w:bottom w:val="single" w:sz="4" w:space="0" w:color="auto"/>
              <w:right w:val="single" w:sz="18" w:space="0" w:color="648276" w:themeColor="accent5"/>
            </w:tcBorders>
          </w:tcPr>
          <w:p w14:paraId="7DDF3CAC" w14:textId="0B087CE3" w:rsidR="000E1D44" w:rsidRPr="00D86ACD" w:rsidRDefault="00C00754" w:rsidP="008558A6">
            <w:pPr>
              <w:pStyle w:val="Ttulo1"/>
              <w:spacing w:before="0"/>
              <w:jc w:val="center"/>
              <w:rPr>
                <w:noProof/>
                <w:lang w:val="en-US"/>
              </w:rPr>
            </w:pPr>
            <w:r w:rsidRPr="00D86ACD">
              <w:rPr>
                <w:noProof/>
                <w:lang w:val="en-US"/>
              </w:rPr>
              <w:t>EDUCATION</w:t>
            </w:r>
          </w:p>
          <w:p w14:paraId="45821380" w14:textId="657450CF" w:rsidR="008E5BE9" w:rsidRPr="00C00754" w:rsidRDefault="00230694" w:rsidP="008558A6">
            <w:pPr>
              <w:pStyle w:val="TextoIzquierda"/>
              <w:spacing w:line="276" w:lineRule="auto"/>
              <w:jc w:val="left"/>
              <w:rPr>
                <w:b/>
                <w:bCs/>
                <w:noProof/>
                <w:sz w:val="24"/>
                <w:lang w:val="en-US"/>
              </w:rPr>
            </w:pPr>
            <w:r w:rsidRPr="00C00754">
              <w:rPr>
                <w:b/>
                <w:bCs/>
                <w:color w:val="000000" w:themeColor="text1"/>
                <w:sz w:val="24"/>
                <w:lang w:val="en-US"/>
              </w:rPr>
              <w:t>Licenciatura en Desarrollo de Software</w:t>
            </w:r>
            <w:r w:rsidRPr="00C00754">
              <w:rPr>
                <w:color w:val="000000" w:themeColor="text1"/>
                <w:sz w:val="24"/>
                <w:lang w:val="en-US"/>
              </w:rPr>
              <w:br/>
            </w:r>
            <w:r w:rsidR="00C00754" w:rsidRPr="00C00754">
              <w:rPr>
                <w:color w:val="000000" w:themeColor="text1"/>
                <w:szCs w:val="22"/>
                <w:lang w:val="en-US"/>
              </w:rPr>
              <w:t>Bachelor’s Degree in Software Development Open and Distance University of Mexico (UnADM)</w:t>
            </w:r>
            <w:r w:rsidRPr="00C00754">
              <w:rPr>
                <w:color w:val="000000" w:themeColor="text1"/>
                <w:szCs w:val="22"/>
                <w:lang w:val="en-US"/>
              </w:rPr>
              <w:br/>
            </w:r>
            <w:r w:rsidR="00C00754" w:rsidRPr="00C00754">
              <w:rPr>
                <w:color w:val="000000" w:themeColor="text1"/>
                <w:szCs w:val="22"/>
                <w:lang w:val="en-US"/>
              </w:rPr>
              <w:t>January 202</w:t>
            </w:r>
            <w:r w:rsidR="000910B5">
              <w:rPr>
                <w:color w:val="000000" w:themeColor="text1"/>
                <w:szCs w:val="22"/>
                <w:lang w:val="en-US"/>
              </w:rPr>
              <w:t>4</w:t>
            </w:r>
            <w:r w:rsidR="00C00754" w:rsidRPr="00C00754">
              <w:rPr>
                <w:color w:val="000000" w:themeColor="text1"/>
                <w:szCs w:val="22"/>
                <w:lang w:val="en-US"/>
              </w:rPr>
              <w:t xml:space="preserve"> – Expected Graduation: December 202</w:t>
            </w:r>
            <w:r w:rsidR="000910B5">
              <w:rPr>
                <w:color w:val="000000" w:themeColor="text1"/>
                <w:szCs w:val="22"/>
                <w:lang w:val="en-US"/>
              </w:rPr>
              <w:t>6</w:t>
            </w:r>
          </w:p>
          <w:p w14:paraId="54AF7DC4" w14:textId="6AB955A2" w:rsidR="00892907" w:rsidRPr="00C00754" w:rsidRDefault="00C00754" w:rsidP="00892907">
            <w:pPr>
              <w:pStyle w:val="Ttulo2"/>
              <w:rPr>
                <w:noProof/>
                <w:lang w:val="en-US"/>
              </w:rPr>
            </w:pPr>
            <w:r w:rsidRPr="00C00754">
              <w:rPr>
                <w:noProof/>
                <w:lang w:val="en-US"/>
              </w:rPr>
              <w:t>Personal Information</w:t>
            </w:r>
          </w:p>
          <w:p w14:paraId="6B78BC57" w14:textId="0620C53A" w:rsidR="00892907" w:rsidRPr="00C00754" w:rsidRDefault="00C00754" w:rsidP="00892907">
            <w:pPr>
              <w:pStyle w:val="TextoDerecha"/>
              <w:rPr>
                <w:noProof/>
                <w:w w:val="105"/>
                <w:lang w:val="en-US"/>
              </w:rPr>
            </w:pPr>
            <w:r w:rsidRPr="00C00754">
              <w:rPr>
                <w:noProof/>
                <w:w w:val="105"/>
                <w:lang w:val="en-US"/>
              </w:rPr>
              <w:t>Date of B</w:t>
            </w:r>
            <w:r>
              <w:rPr>
                <w:noProof/>
                <w:w w:val="105"/>
                <w:lang w:val="en-US"/>
              </w:rPr>
              <w:t>irth</w:t>
            </w:r>
          </w:p>
          <w:p w14:paraId="11DE4447" w14:textId="77777777" w:rsidR="00892907" w:rsidRPr="00D86ACD" w:rsidRDefault="00892907" w:rsidP="00892907">
            <w:pPr>
              <w:rPr>
                <w:lang w:val="en-US"/>
              </w:rPr>
            </w:pPr>
            <w:r w:rsidRPr="00D86ACD">
              <w:rPr>
                <w:lang w:val="en-US"/>
              </w:rPr>
              <w:t>08 MAR. 1998</w:t>
            </w:r>
          </w:p>
          <w:p w14:paraId="16EE1636" w14:textId="77777777" w:rsidR="00892907" w:rsidRPr="00D86ACD" w:rsidRDefault="00892907" w:rsidP="00892907">
            <w:pPr>
              <w:rPr>
                <w:lang w:val="en-US"/>
              </w:rPr>
            </w:pPr>
          </w:p>
          <w:p w14:paraId="46D6D4DB" w14:textId="1BABA842" w:rsidR="00892907" w:rsidRDefault="00C00754" w:rsidP="00892907">
            <w:pPr>
              <w:pStyle w:val="TextoDerecha"/>
              <w:rPr>
                <w:noProof/>
                <w:w w:val="105"/>
                <w:lang w:val="es-MX"/>
              </w:rPr>
            </w:pPr>
            <w:r>
              <w:rPr>
                <w:noProof/>
                <w:w w:val="105"/>
                <w:lang w:val="es-MX"/>
              </w:rPr>
              <w:t>Nationality</w:t>
            </w:r>
          </w:p>
          <w:p w14:paraId="3EDA0479" w14:textId="1A8911EE" w:rsidR="00230694" w:rsidRDefault="00892907" w:rsidP="008E5BE9">
            <w:pPr>
              <w:spacing w:line="360" w:lineRule="auto"/>
              <w:rPr>
                <w:sz w:val="22"/>
                <w:szCs w:val="22"/>
                <w:lang w:val="es-MX"/>
              </w:rPr>
            </w:pPr>
            <w:r>
              <w:rPr>
                <w:lang w:val="es-MX"/>
              </w:rPr>
              <w:t>Mexica</w:t>
            </w:r>
          </w:p>
          <w:p w14:paraId="34F5C1B0" w14:textId="24E6FA5F" w:rsidR="00FB0760" w:rsidRDefault="00230694" w:rsidP="00CF72D4">
            <w:pPr>
              <w:spacing w:line="276" w:lineRule="auto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_________________________</w:t>
            </w:r>
          </w:p>
          <w:p w14:paraId="5AA62ADA" w14:textId="1E352E4A" w:rsidR="00892907" w:rsidRPr="001B2BE4" w:rsidRDefault="00C00754" w:rsidP="00892907">
            <w:pPr>
              <w:pStyle w:val="Ttulo1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SKILLS</w:t>
            </w:r>
          </w:p>
          <w:p w14:paraId="7CC66171" w14:textId="6F830F9F" w:rsidR="00C00754" w:rsidRPr="00D86ACD" w:rsidRDefault="00C00754" w:rsidP="008558A6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91"/>
              <w:rPr>
                <w:lang w:val="en-US"/>
              </w:rPr>
            </w:pPr>
            <w:r w:rsidRPr="00D86ACD">
              <w:rPr>
                <w:lang w:val="en-US"/>
              </w:rPr>
              <w:t xml:space="preserve">Programming in C, R, </w:t>
            </w:r>
            <w:r w:rsidR="00D86ACD" w:rsidRPr="00D86ACD">
              <w:rPr>
                <w:lang w:val="en-US"/>
              </w:rPr>
              <w:t>P</w:t>
            </w:r>
            <w:r w:rsidR="00D86ACD">
              <w:rPr>
                <w:lang w:val="en-US"/>
              </w:rPr>
              <w:t>HP, SQL, javascript.</w:t>
            </w:r>
          </w:p>
          <w:p w14:paraId="6DF65D1C" w14:textId="6C971751" w:rsidR="00892907" w:rsidRPr="00FB0760" w:rsidRDefault="00C00754" w:rsidP="008558A6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91"/>
              <w:rPr>
                <w:lang w:val="es-MX"/>
              </w:rPr>
            </w:pPr>
            <w:r w:rsidRPr="00C00754">
              <w:rPr>
                <w:lang w:val="es-MX"/>
              </w:rPr>
              <w:t>3D Modeling</w:t>
            </w:r>
          </w:p>
          <w:p w14:paraId="754AFFF2" w14:textId="77777777" w:rsidR="00C00754" w:rsidRDefault="00C00754" w:rsidP="008558A6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91"/>
              <w:rPr>
                <w:lang w:val="es-MX"/>
              </w:rPr>
            </w:pPr>
            <w:r w:rsidRPr="00C00754">
              <w:rPr>
                <w:lang w:val="es-MX"/>
              </w:rPr>
              <w:t>Welding</w:t>
            </w:r>
          </w:p>
          <w:p w14:paraId="3D39F928" w14:textId="77777777" w:rsidR="00C00754" w:rsidRDefault="00C00754" w:rsidP="008558A6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91"/>
              <w:rPr>
                <w:lang w:val="es-MX"/>
              </w:rPr>
            </w:pPr>
            <w:r w:rsidRPr="00C00754">
              <w:rPr>
                <w:lang w:val="es-MX"/>
              </w:rPr>
              <w:t xml:space="preserve">Testing </w:t>
            </w:r>
          </w:p>
          <w:p w14:paraId="15F5D2C4" w14:textId="7F419DE8" w:rsidR="00892907" w:rsidRDefault="00C00754" w:rsidP="008558A6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91"/>
              <w:rPr>
                <w:lang w:val="es-MX"/>
              </w:rPr>
            </w:pPr>
            <w:r w:rsidRPr="00C00754">
              <w:rPr>
                <w:lang w:val="es-MX"/>
              </w:rPr>
              <w:t>Project Management</w:t>
            </w:r>
          </w:p>
          <w:p w14:paraId="12A36C44" w14:textId="4456C8F2" w:rsidR="00892907" w:rsidRDefault="00C00754" w:rsidP="008558A6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91"/>
              <w:rPr>
                <w:lang w:val="es-MX"/>
              </w:rPr>
            </w:pPr>
            <w:r w:rsidRPr="00C00754">
              <w:rPr>
                <w:lang w:val="es-MX"/>
              </w:rPr>
              <w:t>Team Leadership</w:t>
            </w:r>
          </w:p>
          <w:p w14:paraId="227D35FC" w14:textId="1F5E72CE" w:rsidR="00892907" w:rsidRDefault="00C00754" w:rsidP="008558A6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91"/>
              <w:rPr>
                <w:lang w:val="es-MX"/>
              </w:rPr>
            </w:pPr>
            <w:r w:rsidRPr="00C00754">
              <w:rPr>
                <w:lang w:val="es-MX"/>
              </w:rPr>
              <w:t>Data Analysis</w:t>
            </w:r>
          </w:p>
          <w:p w14:paraId="388CD0C0" w14:textId="1D79C0C6" w:rsidR="00892907" w:rsidRDefault="00C00754" w:rsidP="008558A6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91"/>
              <w:rPr>
                <w:lang w:val="es-MX"/>
              </w:rPr>
            </w:pPr>
            <w:r w:rsidRPr="00C00754">
              <w:rPr>
                <w:lang w:val="es-MX"/>
              </w:rPr>
              <w:t>Technical Support</w:t>
            </w:r>
          </w:p>
          <w:p w14:paraId="0D31252D" w14:textId="3301359B" w:rsidR="00892907" w:rsidRDefault="00C00754" w:rsidP="008558A6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91"/>
              <w:rPr>
                <w:lang w:val="es-MX"/>
              </w:rPr>
            </w:pPr>
            <w:r w:rsidRPr="00C00754">
              <w:rPr>
                <w:lang w:val="es-MX"/>
              </w:rPr>
              <w:t>Software Development</w:t>
            </w:r>
          </w:p>
          <w:p w14:paraId="316BF781" w14:textId="621E22B0" w:rsidR="00892907" w:rsidRDefault="00C00754" w:rsidP="008558A6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91"/>
              <w:rPr>
                <w:lang w:val="es-MX"/>
              </w:rPr>
            </w:pPr>
            <w:r w:rsidRPr="00C00754">
              <w:rPr>
                <w:lang w:val="es-MX"/>
              </w:rPr>
              <w:t>Network Administration</w:t>
            </w:r>
          </w:p>
          <w:p w14:paraId="6D05BD94" w14:textId="77777777" w:rsidR="00C00754" w:rsidRDefault="00C00754" w:rsidP="008558A6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91"/>
              <w:rPr>
                <w:lang w:val="es-MX"/>
              </w:rPr>
            </w:pPr>
            <w:r w:rsidRPr="00C00754">
              <w:rPr>
                <w:lang w:val="es-MX"/>
              </w:rPr>
              <w:lastRenderedPageBreak/>
              <w:t>Problem Solving</w:t>
            </w:r>
          </w:p>
          <w:p w14:paraId="6A8B9449" w14:textId="77777777" w:rsidR="00FB0760" w:rsidRDefault="00C00754" w:rsidP="008558A6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91"/>
              <w:rPr>
                <w:lang w:val="es-MX"/>
              </w:rPr>
            </w:pPr>
            <w:r w:rsidRPr="00C00754">
              <w:rPr>
                <w:lang w:val="es-MX"/>
              </w:rPr>
              <w:t>Communication Skills</w:t>
            </w:r>
          </w:p>
          <w:p w14:paraId="4C8B9EF5" w14:textId="77777777" w:rsidR="00D86ACD" w:rsidRDefault="00D86ACD" w:rsidP="00D86ACD">
            <w:pPr>
              <w:spacing w:line="276" w:lineRule="auto"/>
              <w:rPr>
                <w:lang w:val="es-MX"/>
              </w:rPr>
            </w:pPr>
          </w:p>
          <w:p w14:paraId="235DF4BF" w14:textId="77777777" w:rsidR="00D86ACD" w:rsidRDefault="00D86ACD" w:rsidP="00D86ACD">
            <w:pPr>
              <w:spacing w:line="276" w:lineRule="auto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_________________________</w:t>
            </w:r>
          </w:p>
          <w:p w14:paraId="0596D2E5" w14:textId="77777777" w:rsidR="00D86ACD" w:rsidRDefault="00D86ACD" w:rsidP="00D86ACD">
            <w:pPr>
              <w:spacing w:line="276" w:lineRule="auto"/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</w:rPr>
            </w:pPr>
            <w:r w:rsidRPr="00D86ACD"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</w:rPr>
              <w:br/>
              <w:t>SOCIAL NETWORKS</w:t>
            </w:r>
          </w:p>
          <w:p w14:paraId="06254BE6" w14:textId="77777777" w:rsidR="00D86ACD" w:rsidRDefault="00D86ACD" w:rsidP="00D86ACD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91"/>
              <w:rPr>
                <w:lang w:val="es-MX"/>
              </w:rPr>
            </w:pPr>
            <w:hyperlink r:id="rId10" w:history="1">
              <w:r w:rsidRPr="002618D3">
                <w:rPr>
                  <w:rStyle w:val="Hipervnculo"/>
                  <w:lang w:val="es-MX"/>
                </w:rPr>
                <w:t>https://www.linkedin.com/in/mario-bautista-ab253a177/</w:t>
              </w:r>
            </w:hyperlink>
          </w:p>
          <w:p w14:paraId="5FDD6C94" w14:textId="77777777" w:rsidR="00D86ACD" w:rsidRDefault="00D86ACD" w:rsidP="00D86ACD">
            <w:pPr>
              <w:pStyle w:val="Prrafodelista"/>
              <w:numPr>
                <w:ilvl w:val="0"/>
                <w:numId w:val="17"/>
              </w:numPr>
              <w:spacing w:line="276" w:lineRule="auto"/>
              <w:ind w:left="288"/>
              <w:rPr>
                <w:lang w:val="es-MX"/>
              </w:rPr>
            </w:pPr>
            <w:hyperlink r:id="rId11" w:history="1">
              <w:r w:rsidRPr="002618D3">
                <w:rPr>
                  <w:rStyle w:val="Hipervnculo"/>
                  <w:lang w:val="es-MX"/>
                </w:rPr>
                <w:t>https://github.com/Nasakareal</w:t>
              </w:r>
            </w:hyperlink>
          </w:p>
          <w:p w14:paraId="5928E30D" w14:textId="248BA6E8" w:rsidR="00D86ACD" w:rsidRPr="00D86ACD" w:rsidRDefault="00D86ACD" w:rsidP="00D86ACD">
            <w:pPr>
              <w:spacing w:line="276" w:lineRule="auto"/>
              <w:rPr>
                <w:lang w:val="es-MX"/>
              </w:rPr>
            </w:pPr>
          </w:p>
        </w:tc>
        <w:tc>
          <w:tcPr>
            <w:tcW w:w="7341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09B43CA" w14:textId="47BB60F8" w:rsidR="00A77921" w:rsidRPr="001B2BE4" w:rsidRDefault="00DC7545" w:rsidP="00A77921">
            <w:pPr>
              <w:pStyle w:val="Ttulo2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lastRenderedPageBreak/>
              <w:t>WORK EXPERIENCE</w:t>
            </w:r>
          </w:p>
          <w:p w14:paraId="215F7CA0" w14:textId="77777777" w:rsidR="000910B5" w:rsidRPr="000910B5" w:rsidRDefault="000910B5" w:rsidP="000910B5">
            <w:pPr>
              <w:pStyle w:val="TextoDerecha"/>
              <w:spacing w:line="276" w:lineRule="auto"/>
              <w:rPr>
                <w:rStyle w:val="TtuloCar"/>
                <w:rFonts w:ascii="Arial" w:hAnsi="Arial" w:cs="Arial"/>
                <w:b/>
                <w:bCs/>
                <w:sz w:val="24"/>
              </w:rPr>
            </w:pPr>
            <w:r w:rsidRPr="000910B5">
              <w:rPr>
                <w:rStyle w:val="TtuloCar"/>
                <w:rFonts w:ascii="Arial" w:hAnsi="Arial" w:cs="Arial"/>
                <w:b/>
                <w:bCs/>
                <w:sz w:val="24"/>
              </w:rPr>
              <w:t>Software Developer and Systems Administrator</w:t>
            </w:r>
          </w:p>
          <w:p w14:paraId="673CC177" w14:textId="77777777" w:rsidR="000910B5" w:rsidRPr="000910B5" w:rsidRDefault="000910B5" w:rsidP="000910B5">
            <w:pPr>
              <w:pStyle w:val="TextoDerecha"/>
              <w:spacing w:line="276" w:lineRule="auto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910B5">
              <w:rPr>
                <w:rStyle w:val="TtuloCar"/>
                <w:rFonts w:ascii="Arial" w:hAnsi="Arial" w:cs="Arial"/>
                <w:sz w:val="24"/>
                <w:lang w:val="en-US"/>
              </w:rPr>
              <w:t>Technological University of Morelia (UTM)</w:t>
            </w:r>
          </w:p>
          <w:p w14:paraId="20D6ED0A" w14:textId="77777777" w:rsidR="000910B5" w:rsidRPr="000910B5" w:rsidRDefault="000910B5" w:rsidP="000910B5">
            <w:pPr>
              <w:pStyle w:val="TextoDerecha"/>
              <w:spacing w:line="276" w:lineRule="auto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910B5">
              <w:rPr>
                <w:rStyle w:val="TtuloCar"/>
                <w:rFonts w:ascii="Arial" w:hAnsi="Arial" w:cs="Arial"/>
                <w:sz w:val="24"/>
                <w:lang w:val="en-US"/>
              </w:rPr>
              <w:t>August 2024 – Present</w:t>
            </w:r>
          </w:p>
          <w:p w14:paraId="7050674E" w14:textId="77777777" w:rsidR="000910B5" w:rsidRPr="000910B5" w:rsidRDefault="000910B5" w:rsidP="000910B5">
            <w:pPr>
              <w:pStyle w:val="TextoDerecha"/>
              <w:spacing w:line="276" w:lineRule="auto"/>
              <w:rPr>
                <w:rStyle w:val="TtuloCar"/>
                <w:rFonts w:ascii="Arial" w:hAnsi="Arial" w:cs="Arial"/>
                <w:sz w:val="24"/>
                <w:lang w:val="en-US"/>
              </w:rPr>
            </w:pPr>
          </w:p>
          <w:p w14:paraId="579810E6" w14:textId="77777777" w:rsidR="000910B5" w:rsidRPr="000910B5" w:rsidRDefault="000910B5" w:rsidP="000910B5">
            <w:pPr>
              <w:pStyle w:val="TextoDerecha"/>
              <w:numPr>
                <w:ilvl w:val="0"/>
                <w:numId w:val="19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910B5">
              <w:rPr>
                <w:rStyle w:val="TtuloCar"/>
                <w:rFonts w:ascii="Arial" w:hAnsi="Arial" w:cs="Arial"/>
                <w:sz w:val="24"/>
                <w:lang w:val="en-US"/>
              </w:rPr>
              <w:t>Design and development of multiple custom School Management Systems tailored to the institution’s academic and administrative needs.</w:t>
            </w:r>
          </w:p>
          <w:p w14:paraId="7FCD213E" w14:textId="77777777" w:rsidR="000910B5" w:rsidRPr="000910B5" w:rsidRDefault="000910B5" w:rsidP="000910B5">
            <w:pPr>
              <w:pStyle w:val="TextoDerecha"/>
              <w:numPr>
                <w:ilvl w:val="0"/>
                <w:numId w:val="19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910B5">
              <w:rPr>
                <w:rStyle w:val="TtuloCar"/>
                <w:rFonts w:ascii="Arial" w:hAnsi="Arial" w:cs="Arial"/>
                <w:sz w:val="24"/>
                <w:lang w:val="en-US"/>
              </w:rPr>
              <w:t>Implementation of an automatic scheduling module, optimizing the assignment of teachers, classrooms, and subjects based on capacity, shifts, and specialties.</w:t>
            </w:r>
          </w:p>
          <w:p w14:paraId="7B81319E" w14:textId="77777777" w:rsidR="000910B5" w:rsidRPr="000910B5" w:rsidRDefault="000910B5" w:rsidP="000910B5">
            <w:pPr>
              <w:pStyle w:val="TextoDerecha"/>
              <w:numPr>
                <w:ilvl w:val="0"/>
                <w:numId w:val="19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910B5">
              <w:rPr>
                <w:rStyle w:val="TtuloCar"/>
                <w:rFonts w:ascii="Arial" w:hAnsi="Arial" w:cs="Arial"/>
                <w:sz w:val="24"/>
                <w:lang w:val="en-US"/>
              </w:rPr>
              <w:t>Development of algorithms that follow specific rules such as maximum consecutive hours, lab usage priorities, and shift preferences (mixed, morning, evening).</w:t>
            </w:r>
          </w:p>
          <w:p w14:paraId="26598265" w14:textId="77777777" w:rsidR="000910B5" w:rsidRPr="000910B5" w:rsidRDefault="000910B5" w:rsidP="000910B5">
            <w:pPr>
              <w:pStyle w:val="TextoDerecha"/>
              <w:numPr>
                <w:ilvl w:val="0"/>
                <w:numId w:val="19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910B5">
              <w:rPr>
                <w:rStyle w:val="TtuloCar"/>
                <w:rFonts w:ascii="Arial" w:hAnsi="Arial" w:cs="Arial"/>
                <w:sz w:val="24"/>
                <w:lang w:val="en-US"/>
              </w:rPr>
              <w:t>Construction of a scalable and normalized database, supporting multiple academic periods with efficient relationships.</w:t>
            </w:r>
          </w:p>
          <w:p w14:paraId="52EC2A3E" w14:textId="77777777" w:rsidR="000910B5" w:rsidRPr="000910B5" w:rsidRDefault="000910B5" w:rsidP="000910B5">
            <w:pPr>
              <w:pStyle w:val="TextoDerecha"/>
              <w:numPr>
                <w:ilvl w:val="0"/>
                <w:numId w:val="19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910B5">
              <w:rPr>
                <w:rStyle w:val="TtuloCar"/>
                <w:rFonts w:ascii="Arial" w:hAnsi="Arial" w:cs="Arial"/>
                <w:sz w:val="24"/>
                <w:lang w:val="en-US"/>
              </w:rPr>
              <w:t>Creation of intuitive user interfaces that allow faculty members to view and assign their schedules within the system.</w:t>
            </w:r>
          </w:p>
          <w:p w14:paraId="491D664A" w14:textId="77777777" w:rsidR="000910B5" w:rsidRPr="000910B5" w:rsidRDefault="000910B5" w:rsidP="000910B5">
            <w:pPr>
              <w:pStyle w:val="TextoDerecha"/>
              <w:numPr>
                <w:ilvl w:val="0"/>
                <w:numId w:val="19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910B5">
              <w:rPr>
                <w:rStyle w:val="TtuloCar"/>
                <w:rFonts w:ascii="Arial" w:hAnsi="Arial" w:cs="Arial"/>
                <w:sz w:val="24"/>
                <w:lang w:val="en-US"/>
              </w:rPr>
              <w:t>Automation of key processes, including subject allocation, classroom status control, and technical report generation.</w:t>
            </w:r>
          </w:p>
          <w:p w14:paraId="07E9EF97" w14:textId="77777777" w:rsidR="000910B5" w:rsidRPr="000910B5" w:rsidRDefault="000910B5" w:rsidP="000910B5">
            <w:pPr>
              <w:pStyle w:val="TextoDerecha"/>
              <w:numPr>
                <w:ilvl w:val="0"/>
                <w:numId w:val="19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910B5">
              <w:rPr>
                <w:rStyle w:val="TtuloCar"/>
                <w:rFonts w:ascii="Arial" w:hAnsi="Arial" w:cs="Arial"/>
                <w:sz w:val="24"/>
                <w:lang w:val="en-US"/>
              </w:rPr>
              <w:t>Technical documentation and system maintenance, ensuring scalability and smooth integration of new features as required by the institution.</w:t>
            </w:r>
          </w:p>
          <w:p w14:paraId="56FE0C63" w14:textId="34992B01" w:rsidR="000910B5" w:rsidRPr="000910B5" w:rsidRDefault="000910B5" w:rsidP="000910B5">
            <w:pPr>
              <w:pStyle w:val="TextoDerecha"/>
              <w:numPr>
                <w:ilvl w:val="0"/>
                <w:numId w:val="19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910B5">
              <w:rPr>
                <w:rStyle w:val="TtuloCar"/>
                <w:rFonts w:ascii="Arial" w:hAnsi="Arial" w:cs="Arial"/>
                <w:sz w:val="24"/>
                <w:lang w:val="en-US"/>
              </w:rPr>
              <w:t>Collaboration with academic and administrative departments to gather requirements and validate the system’s functionality.</w:t>
            </w:r>
          </w:p>
          <w:p w14:paraId="2C780D91" w14:textId="77777777" w:rsidR="000910B5" w:rsidRPr="000910B5" w:rsidRDefault="000910B5" w:rsidP="000910B5">
            <w:pPr>
              <w:rPr>
                <w:lang w:val="en-US"/>
              </w:rPr>
            </w:pPr>
          </w:p>
          <w:p w14:paraId="6153C653" w14:textId="77777777" w:rsidR="000910B5" w:rsidRPr="000910B5" w:rsidRDefault="000910B5" w:rsidP="00CF72D4">
            <w:pPr>
              <w:pStyle w:val="TextoDerecha"/>
              <w:spacing w:line="276" w:lineRule="auto"/>
              <w:rPr>
                <w:rStyle w:val="TtuloCar"/>
                <w:rFonts w:ascii="Arial" w:hAnsi="Arial" w:cs="Arial"/>
                <w:b/>
                <w:bCs/>
                <w:sz w:val="24"/>
                <w:lang w:val="en-US"/>
              </w:rPr>
            </w:pPr>
          </w:p>
          <w:p w14:paraId="5388F370" w14:textId="77777777" w:rsidR="00006682" w:rsidRPr="00006682" w:rsidRDefault="00006682" w:rsidP="00006682">
            <w:pPr>
              <w:pStyle w:val="TextoDerecha"/>
              <w:spacing w:line="276" w:lineRule="auto"/>
              <w:rPr>
                <w:rStyle w:val="TtuloCar"/>
                <w:rFonts w:ascii="Arial" w:hAnsi="Arial" w:cs="Arial"/>
                <w:b/>
                <w:bCs/>
                <w:sz w:val="24"/>
                <w:lang w:val="en-US"/>
              </w:rPr>
            </w:pPr>
            <w:r w:rsidRPr="00006682">
              <w:rPr>
                <w:rStyle w:val="TtuloCar"/>
                <w:rFonts w:ascii="Arial" w:hAnsi="Arial" w:cs="Arial"/>
                <w:b/>
                <w:bCs/>
                <w:sz w:val="24"/>
                <w:lang w:val="en-US"/>
              </w:rPr>
              <w:lastRenderedPageBreak/>
              <w:t>Police Officer / Systems Developer</w:t>
            </w:r>
          </w:p>
          <w:p w14:paraId="47EFEE9F" w14:textId="77777777" w:rsidR="00006682" w:rsidRPr="00006682" w:rsidRDefault="00006682" w:rsidP="00006682">
            <w:pPr>
              <w:pStyle w:val="TextoDerecha"/>
              <w:spacing w:line="276" w:lineRule="auto"/>
              <w:rPr>
                <w:rStyle w:val="TtuloCar"/>
                <w:rFonts w:ascii="Arial" w:hAnsi="Arial" w:cs="Arial"/>
                <w:b/>
                <w:bCs/>
                <w:sz w:val="24"/>
                <w:lang w:val="en-US"/>
              </w:rPr>
            </w:pPr>
            <w:r w:rsidRPr="00006682">
              <w:rPr>
                <w:rStyle w:val="TtuloCar"/>
                <w:rFonts w:ascii="Arial" w:hAnsi="Arial" w:cs="Arial"/>
                <w:b/>
                <w:bCs/>
                <w:sz w:val="24"/>
                <w:lang w:val="en-US"/>
              </w:rPr>
              <w:t>Public Security Secretariat of the State of Michoacán</w:t>
            </w:r>
          </w:p>
          <w:p w14:paraId="5AA228EB" w14:textId="77777777" w:rsidR="00006682" w:rsidRPr="00006682" w:rsidRDefault="00006682" w:rsidP="00006682">
            <w:pPr>
              <w:pStyle w:val="TextoDerecha"/>
              <w:spacing w:line="276" w:lineRule="auto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06682">
              <w:rPr>
                <w:rStyle w:val="TtuloCar"/>
                <w:rFonts w:ascii="Arial" w:hAnsi="Arial" w:cs="Arial"/>
                <w:sz w:val="24"/>
                <w:lang w:val="en-US"/>
              </w:rPr>
              <w:t>March 2016 – Present</w:t>
            </w:r>
          </w:p>
          <w:p w14:paraId="1A08B370" w14:textId="77777777" w:rsidR="00006682" w:rsidRPr="00006682" w:rsidRDefault="00006682" w:rsidP="00006682">
            <w:pPr>
              <w:pStyle w:val="TextoDerecha"/>
              <w:numPr>
                <w:ilvl w:val="0"/>
                <w:numId w:val="20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06682">
              <w:rPr>
                <w:rStyle w:val="TtuloCar"/>
                <w:rFonts w:ascii="Arial" w:hAnsi="Arial" w:cs="Arial"/>
                <w:sz w:val="24"/>
                <w:lang w:val="en-US"/>
              </w:rPr>
              <w:t>Development of a statistical system for road incident tracking, enabling data capture related to vehicles, individuals, injuries, locations, and causes.</w:t>
            </w:r>
          </w:p>
          <w:p w14:paraId="5AD89106" w14:textId="77777777" w:rsidR="00006682" w:rsidRPr="00006682" w:rsidRDefault="00006682" w:rsidP="00006682">
            <w:pPr>
              <w:pStyle w:val="TextoDerecha"/>
              <w:numPr>
                <w:ilvl w:val="0"/>
                <w:numId w:val="20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06682">
              <w:rPr>
                <w:rStyle w:val="TtuloCar"/>
                <w:rFonts w:ascii="Arial" w:hAnsi="Arial" w:cs="Arial"/>
                <w:sz w:val="24"/>
                <w:lang w:val="en-US"/>
              </w:rPr>
              <w:t>Application of security and privacy best practices in the management of sensitive information.</w:t>
            </w:r>
          </w:p>
          <w:p w14:paraId="41407C01" w14:textId="77777777" w:rsidR="00006682" w:rsidRPr="00006682" w:rsidRDefault="00006682" w:rsidP="00006682">
            <w:pPr>
              <w:pStyle w:val="TextoDerecha"/>
              <w:numPr>
                <w:ilvl w:val="0"/>
                <w:numId w:val="20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06682">
              <w:rPr>
                <w:rStyle w:val="TtuloCar"/>
                <w:rFonts w:ascii="Arial" w:hAnsi="Arial" w:cs="Arial"/>
                <w:sz w:val="24"/>
                <w:lang w:val="en-US"/>
              </w:rPr>
              <w:t>Integration of data analysis tools to generate reports by date, location, vehicle type, or incident category.</w:t>
            </w:r>
          </w:p>
          <w:p w14:paraId="61E2109F" w14:textId="77777777" w:rsidR="00006682" w:rsidRPr="00006682" w:rsidRDefault="00006682" w:rsidP="00006682">
            <w:pPr>
              <w:pStyle w:val="TextoDerecha"/>
              <w:numPr>
                <w:ilvl w:val="0"/>
                <w:numId w:val="20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06682">
              <w:rPr>
                <w:rStyle w:val="TtuloCar"/>
                <w:rFonts w:ascii="Arial" w:hAnsi="Arial" w:cs="Arial"/>
                <w:sz w:val="24"/>
                <w:lang w:val="en-US"/>
              </w:rPr>
              <w:t>Specialist in preparing detailed reports and technical assessments of traffic incidents, including collisions and vehicle-related events.</w:t>
            </w:r>
          </w:p>
          <w:p w14:paraId="38A490EF" w14:textId="77777777" w:rsidR="00006682" w:rsidRPr="00006682" w:rsidRDefault="00006682" w:rsidP="00006682">
            <w:pPr>
              <w:pStyle w:val="TextoDerecha"/>
              <w:numPr>
                <w:ilvl w:val="0"/>
                <w:numId w:val="20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06682">
              <w:rPr>
                <w:rStyle w:val="TtuloCar"/>
                <w:rFonts w:ascii="Arial" w:hAnsi="Arial" w:cs="Arial"/>
                <w:sz w:val="24"/>
                <w:lang w:val="en-US"/>
              </w:rPr>
              <w:t>Technical management of servers and critical IT systems supporting police operations.</w:t>
            </w:r>
          </w:p>
          <w:p w14:paraId="1C58ED41" w14:textId="77777777" w:rsidR="00006682" w:rsidRPr="00006682" w:rsidRDefault="00006682" w:rsidP="00006682">
            <w:pPr>
              <w:pStyle w:val="TextoDerecha"/>
              <w:numPr>
                <w:ilvl w:val="0"/>
                <w:numId w:val="20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06682">
              <w:rPr>
                <w:rStyle w:val="TtuloCar"/>
                <w:rFonts w:ascii="Arial" w:hAnsi="Arial" w:cs="Arial"/>
                <w:sz w:val="24"/>
                <w:lang w:val="en-US"/>
              </w:rPr>
              <w:t>Responsible for coordinating and conducting driving tests, ensuring driver safety and competence.</w:t>
            </w:r>
          </w:p>
          <w:p w14:paraId="1A929495" w14:textId="77777777" w:rsidR="00006682" w:rsidRPr="00006682" w:rsidRDefault="00006682" w:rsidP="00006682">
            <w:pPr>
              <w:pStyle w:val="TextoDerecha"/>
              <w:numPr>
                <w:ilvl w:val="0"/>
                <w:numId w:val="20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06682">
              <w:rPr>
                <w:rStyle w:val="TtuloCar"/>
                <w:rFonts w:ascii="Arial" w:hAnsi="Arial" w:cs="Arial"/>
                <w:sz w:val="24"/>
                <w:lang w:val="en-US"/>
              </w:rPr>
              <w:t>Committed to public service and the efficient processing of vehicle release requests.</w:t>
            </w:r>
          </w:p>
          <w:p w14:paraId="045AD3ED" w14:textId="77777777" w:rsidR="00006682" w:rsidRPr="00006682" w:rsidRDefault="00006682" w:rsidP="00006682">
            <w:pPr>
              <w:pStyle w:val="TextoDerecha"/>
              <w:numPr>
                <w:ilvl w:val="0"/>
                <w:numId w:val="20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06682">
              <w:rPr>
                <w:rStyle w:val="TtuloCar"/>
                <w:rFonts w:ascii="Arial" w:hAnsi="Arial" w:cs="Arial"/>
                <w:sz w:val="24"/>
                <w:lang w:val="en-US"/>
              </w:rPr>
              <w:t>Resource manager for departmental assets, ensuring their optimal use.</w:t>
            </w:r>
          </w:p>
          <w:p w14:paraId="2B80DCA0" w14:textId="77777777" w:rsidR="00006682" w:rsidRPr="00006682" w:rsidRDefault="00006682" w:rsidP="00006682">
            <w:pPr>
              <w:pStyle w:val="TextoDerecha"/>
              <w:numPr>
                <w:ilvl w:val="0"/>
                <w:numId w:val="20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06682">
              <w:rPr>
                <w:rStyle w:val="TtuloCar"/>
                <w:rFonts w:ascii="Arial" w:hAnsi="Arial" w:cs="Arial"/>
                <w:sz w:val="24"/>
                <w:lang w:val="en-US"/>
              </w:rPr>
              <w:t>Patrol coordinator, organizing routes and strategies for crime prevention and public safety across the city.</w:t>
            </w:r>
          </w:p>
          <w:p w14:paraId="099CC271" w14:textId="77777777" w:rsidR="00006682" w:rsidRPr="00006682" w:rsidRDefault="00006682" w:rsidP="00006682">
            <w:pPr>
              <w:pStyle w:val="TextoDerecha"/>
              <w:numPr>
                <w:ilvl w:val="0"/>
                <w:numId w:val="20"/>
              </w:numPr>
              <w:spacing w:line="276" w:lineRule="auto"/>
              <w:jc w:val="both"/>
              <w:rPr>
                <w:rStyle w:val="TtuloCar"/>
                <w:rFonts w:ascii="Arial" w:hAnsi="Arial" w:cs="Arial"/>
                <w:sz w:val="24"/>
                <w:lang w:val="en-US"/>
              </w:rPr>
            </w:pPr>
            <w:r w:rsidRPr="00006682">
              <w:rPr>
                <w:rStyle w:val="TtuloCar"/>
                <w:rFonts w:ascii="Arial" w:hAnsi="Arial" w:cs="Arial"/>
                <w:sz w:val="24"/>
                <w:lang w:val="en-US"/>
              </w:rPr>
              <w:t>Compilation and analysis of road traffic statistics and incident data.</w:t>
            </w:r>
          </w:p>
          <w:p w14:paraId="27FB191A" w14:textId="6B3A8B41" w:rsidR="000E1D44" w:rsidRPr="000910B5" w:rsidRDefault="000E1D44" w:rsidP="000910B5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0E1D44" w:rsidRPr="001B2BE4" w14:paraId="1106C641" w14:textId="77777777" w:rsidTr="000910B5">
        <w:trPr>
          <w:trHeight w:val="1695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18" w:space="0" w:color="648276" w:themeColor="accent5"/>
            </w:tcBorders>
          </w:tcPr>
          <w:p w14:paraId="099E5B58" w14:textId="7F90F452" w:rsidR="00892907" w:rsidRDefault="00BA0DEF" w:rsidP="00892907">
            <w:pPr>
              <w:pStyle w:val="Ttulo2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lastRenderedPageBreak/>
              <w:t>LANGUAGES</w:t>
            </w:r>
          </w:p>
          <w:p w14:paraId="1B22E88E" w14:textId="006EC3A1" w:rsidR="00892907" w:rsidRPr="00FB0760" w:rsidRDefault="00BA0DEF" w:rsidP="00892907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Spanish</w:t>
            </w:r>
            <w:r w:rsidR="00892907" w:rsidRPr="00FB0760">
              <w:rPr>
                <w:lang w:val="es-MX"/>
              </w:rPr>
              <w:t xml:space="preserve"> – Nativ</w:t>
            </w:r>
            <w:r>
              <w:rPr>
                <w:lang w:val="es-MX"/>
              </w:rPr>
              <w:t>e</w:t>
            </w:r>
          </w:p>
          <w:p w14:paraId="25406229" w14:textId="06C03E7E" w:rsidR="00892907" w:rsidRPr="00FB0760" w:rsidRDefault="00BA0DEF" w:rsidP="00892907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English</w:t>
            </w:r>
            <w:r w:rsidR="00892907" w:rsidRPr="00FB0760">
              <w:rPr>
                <w:lang w:val="es-MX"/>
              </w:rPr>
              <w:t xml:space="preserve"> – </w:t>
            </w:r>
            <w:r>
              <w:rPr>
                <w:lang w:val="es-MX"/>
              </w:rPr>
              <w:t>Advanced</w:t>
            </w:r>
          </w:p>
          <w:p w14:paraId="4CA49002" w14:textId="774985FD" w:rsidR="004C5D28" w:rsidRPr="00892907" w:rsidRDefault="004C5D28" w:rsidP="00892907">
            <w:pPr>
              <w:spacing w:line="276" w:lineRule="auto"/>
              <w:rPr>
                <w:lang w:val="es-MX"/>
              </w:rPr>
            </w:pPr>
          </w:p>
        </w:tc>
        <w:tc>
          <w:tcPr>
            <w:tcW w:w="7341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C9B44D3" w14:textId="42B3834A" w:rsidR="00230694" w:rsidRPr="001B2BE4" w:rsidRDefault="00BA0DEF" w:rsidP="00230694">
            <w:pPr>
              <w:pStyle w:val="Ttulo1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HOBBIES</w:t>
            </w:r>
          </w:p>
          <w:p w14:paraId="2583193B" w14:textId="7702CA7A" w:rsidR="000E1D44" w:rsidRDefault="00BA0DEF" w:rsidP="008558A6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noProof/>
                <w:lang w:val="es-MX"/>
              </w:rPr>
            </w:pPr>
            <w:r w:rsidRPr="00BA0DEF">
              <w:rPr>
                <w:noProof/>
                <w:lang w:val="es-MX"/>
              </w:rPr>
              <w:t>Riding high-displacement motorcycles</w:t>
            </w:r>
          </w:p>
          <w:p w14:paraId="0CBA5F9F" w14:textId="77777777" w:rsidR="00BA0DEF" w:rsidRDefault="00BA0DEF" w:rsidP="00230694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noProof/>
                <w:lang w:val="es-MX"/>
              </w:rPr>
            </w:pPr>
            <w:r w:rsidRPr="00BA0DEF">
              <w:rPr>
                <w:noProof/>
                <w:lang w:val="es-MX"/>
              </w:rPr>
              <w:t xml:space="preserve">Traveling </w:t>
            </w:r>
          </w:p>
          <w:p w14:paraId="784A1863" w14:textId="77777777" w:rsidR="00BA0DEF" w:rsidRDefault="00BA0DEF" w:rsidP="00230694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noProof/>
                <w:lang w:val="es-MX"/>
              </w:rPr>
            </w:pPr>
            <w:r w:rsidRPr="00BA0DEF">
              <w:rPr>
                <w:noProof/>
                <w:lang w:val="es-MX"/>
              </w:rPr>
              <w:t xml:space="preserve">Reading </w:t>
            </w:r>
          </w:p>
          <w:p w14:paraId="583628B2" w14:textId="77777777" w:rsidR="00BA0DEF" w:rsidRDefault="00BA0DEF" w:rsidP="008558A6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noProof/>
                <w:lang w:val="es-MX"/>
              </w:rPr>
            </w:pPr>
            <w:r w:rsidRPr="00BA0DEF">
              <w:rPr>
                <w:noProof/>
                <w:lang w:val="es-MX"/>
              </w:rPr>
              <w:t xml:space="preserve">Cooking </w:t>
            </w:r>
          </w:p>
          <w:p w14:paraId="7770ED3A" w14:textId="77777777" w:rsidR="00BA0DEF" w:rsidRDefault="00BA0DEF" w:rsidP="00230694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noProof/>
                <w:lang w:val="es-MX"/>
              </w:rPr>
            </w:pPr>
            <w:r w:rsidRPr="00BA0DEF">
              <w:rPr>
                <w:noProof/>
                <w:lang w:val="es-MX"/>
              </w:rPr>
              <w:t xml:space="preserve">Photography </w:t>
            </w:r>
          </w:p>
          <w:p w14:paraId="5ED00026" w14:textId="4882557D" w:rsidR="004C5D28" w:rsidRDefault="00BA0DEF" w:rsidP="00230694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noProof/>
                <w:lang w:val="es-MX"/>
              </w:rPr>
            </w:pPr>
            <w:r w:rsidRPr="00BA0DEF">
              <w:rPr>
                <w:noProof/>
                <w:lang w:val="es-MX"/>
              </w:rPr>
              <w:t>Physical training</w:t>
            </w:r>
          </w:p>
          <w:p w14:paraId="24A1E88D" w14:textId="77777777" w:rsidR="00BA0DEF" w:rsidRDefault="00BA0DEF" w:rsidP="00230694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noProof/>
                <w:lang w:val="es-MX"/>
              </w:rPr>
            </w:pPr>
            <w:r w:rsidRPr="00BA0DEF">
              <w:rPr>
                <w:noProof/>
                <w:lang w:val="es-MX"/>
              </w:rPr>
              <w:t xml:space="preserve">Volunteering </w:t>
            </w:r>
          </w:p>
          <w:p w14:paraId="56518922" w14:textId="513F3E81" w:rsidR="004C5D28" w:rsidRPr="001B2BE4" w:rsidRDefault="00BA0DEF" w:rsidP="00230694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noProof/>
                <w:lang w:val="es-MX"/>
              </w:rPr>
            </w:pPr>
            <w:r w:rsidRPr="00BA0DEF">
              <w:rPr>
                <w:noProof/>
                <w:lang w:val="es-MX"/>
              </w:rPr>
              <w:t>Participating in community events</w:t>
            </w:r>
          </w:p>
        </w:tc>
      </w:tr>
      <w:tr w:rsidR="008558A6" w:rsidRPr="001B2BE4" w14:paraId="5BB41190" w14:textId="77777777" w:rsidTr="00D86ACD">
        <w:trPr>
          <w:trHeight w:val="1604"/>
        </w:trPr>
        <w:tc>
          <w:tcPr>
            <w:tcW w:w="10743" w:type="dxa"/>
            <w:gridSpan w:val="2"/>
            <w:tcBorders>
              <w:top w:val="single" w:sz="4" w:space="0" w:color="auto"/>
            </w:tcBorders>
          </w:tcPr>
          <w:p w14:paraId="57C699D1" w14:textId="2A6ED735" w:rsidR="008558A6" w:rsidRDefault="00BA0DEF" w:rsidP="008558A6">
            <w:pPr>
              <w:pStyle w:val="Ttulo2"/>
              <w:jc w:val="center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DRIVER’S LICENSE</w:t>
            </w:r>
          </w:p>
          <w:p w14:paraId="7907C329" w14:textId="208EBA33" w:rsidR="008558A6" w:rsidRDefault="00BA0DEF" w:rsidP="008558A6">
            <w:pPr>
              <w:pStyle w:val="Prrafodelista"/>
              <w:numPr>
                <w:ilvl w:val="0"/>
                <w:numId w:val="18"/>
              </w:numPr>
              <w:spacing w:line="276" w:lineRule="auto"/>
              <w:ind w:left="2" w:hanging="151"/>
              <w:jc w:val="center"/>
              <w:rPr>
                <w:lang w:val="es-MX"/>
              </w:rPr>
            </w:pPr>
            <w:r w:rsidRPr="00BA0DEF">
              <w:rPr>
                <w:lang w:val="es-MX"/>
              </w:rPr>
              <w:t xml:space="preserve">Chauffeur’s License </w:t>
            </w:r>
            <w:r w:rsidR="008558A6">
              <w:rPr>
                <w:lang w:val="es-MX"/>
              </w:rPr>
              <w:t>– Permanent</w:t>
            </w:r>
          </w:p>
          <w:p w14:paraId="056DADE0" w14:textId="66996BB3" w:rsidR="008558A6" w:rsidRPr="00B1076C" w:rsidRDefault="00BA0DEF" w:rsidP="00B1076C">
            <w:pPr>
              <w:pStyle w:val="Prrafodelista"/>
              <w:numPr>
                <w:ilvl w:val="0"/>
                <w:numId w:val="18"/>
              </w:numPr>
              <w:spacing w:line="276" w:lineRule="auto"/>
              <w:ind w:left="2" w:hanging="151"/>
              <w:jc w:val="center"/>
              <w:rPr>
                <w:lang w:val="es-MX"/>
              </w:rPr>
            </w:pPr>
            <w:r w:rsidRPr="00BA0DEF">
              <w:rPr>
                <w:lang w:val="es-MX"/>
              </w:rPr>
              <w:t xml:space="preserve">Motorcycle License </w:t>
            </w:r>
            <w:r w:rsidR="008558A6">
              <w:rPr>
                <w:lang w:val="es-MX"/>
              </w:rPr>
              <w:t>– Permanent</w:t>
            </w:r>
          </w:p>
        </w:tc>
      </w:tr>
      <w:tr w:rsidR="008558A6" w:rsidRPr="00882F7A" w14:paraId="4F996B29" w14:textId="77777777" w:rsidTr="00D86ACD">
        <w:trPr>
          <w:trHeight w:val="149"/>
        </w:trPr>
        <w:tc>
          <w:tcPr>
            <w:tcW w:w="10743" w:type="dxa"/>
            <w:gridSpan w:val="2"/>
          </w:tcPr>
          <w:p w14:paraId="12C73334" w14:textId="0AF56CFA" w:rsidR="008558A6" w:rsidRPr="00D86ACD" w:rsidRDefault="00BA0DEF" w:rsidP="008558A6">
            <w:pPr>
              <w:pStyle w:val="Ttulo2"/>
              <w:jc w:val="center"/>
              <w:rPr>
                <w:noProof/>
                <w:lang w:val="en-US"/>
              </w:rPr>
            </w:pPr>
            <w:r w:rsidRPr="00D86ACD">
              <w:rPr>
                <w:noProof/>
                <w:lang w:val="en-US"/>
              </w:rPr>
              <w:t>CERTIFICATIONS &amp; LICENSE</w:t>
            </w:r>
          </w:p>
          <w:p w14:paraId="7F03FBD9" w14:textId="6012C2F7" w:rsidR="008558A6" w:rsidRDefault="008558A6" w:rsidP="008558A6">
            <w:pPr>
              <w:rPr>
                <w:lang w:val="en-US"/>
              </w:rPr>
            </w:pPr>
          </w:p>
          <w:p w14:paraId="4A31C6E2" w14:textId="77777777" w:rsidR="00882F7A" w:rsidRPr="008558A6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CERTIFICADO</w:t>
            </w:r>
          </w:p>
          <w:p w14:paraId="72A79CF2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D852CC">
              <w:rPr>
                <w:lang w:val="es-MX"/>
              </w:rPr>
              <w:t>Google.</w:t>
            </w:r>
          </w:p>
          <w:p w14:paraId="233CEFBE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D852CC">
              <w:rPr>
                <w:sz w:val="22"/>
                <w:szCs w:val="22"/>
                <w:lang w:val="es-MX"/>
              </w:rPr>
              <w:t>2024</w:t>
            </w:r>
          </w:p>
          <w:p w14:paraId="73C6215D" w14:textId="77777777" w:rsidR="00882F7A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Certificado Profesional de Análisis de Datos</w:t>
            </w:r>
          </w:p>
          <w:p w14:paraId="12FAE8B8" w14:textId="77777777" w:rsidR="00882F7A" w:rsidRDefault="00882F7A" w:rsidP="00882F7A">
            <w:pPr>
              <w:spacing w:line="276" w:lineRule="auto"/>
              <w:rPr>
                <w:rFonts w:ascii="Roboto" w:eastAsiaTheme="majorEastAsia" w:hAnsi="Roboto" w:cstheme="majorBidi"/>
                <w:b/>
                <w:bCs/>
                <w:color w:val="005A71"/>
              </w:rPr>
            </w:pPr>
            <w:r w:rsidRPr="00BF14A2">
              <w:rPr>
                <w:sz w:val="22"/>
                <w:szCs w:val="22"/>
                <w:lang w:val="es-MX"/>
              </w:rPr>
              <w:lastRenderedPageBreak/>
              <w:t xml:space="preserve">Folio: </w:t>
            </w:r>
            <w:hyperlink r:id="rId12" w:history="1">
              <w:r w:rsidRPr="003A10B5">
                <w:rPr>
                  <w:rStyle w:val="Hipervnculo"/>
                  <w:rFonts w:ascii="Roboto" w:eastAsiaTheme="majorEastAsia" w:hAnsi="Roboto" w:cstheme="majorBidi"/>
                  <w:b/>
                  <w:bCs/>
                </w:rPr>
                <w:t>https://coursera.org/verify/professional-cert/TFDP6G5XEMKO</w:t>
              </w:r>
            </w:hyperlink>
          </w:p>
          <w:p w14:paraId="3EBE9F1B" w14:textId="77777777" w:rsidR="00882F7A" w:rsidRDefault="00882F7A" w:rsidP="00882F7A">
            <w:pPr>
              <w:spacing w:line="276" w:lineRule="auto"/>
              <w:rPr>
                <w:rFonts w:ascii="Roboto" w:eastAsiaTheme="majorEastAsia" w:hAnsi="Roboto" w:cstheme="majorBidi"/>
                <w:b/>
                <w:bCs/>
                <w:color w:val="005A71"/>
              </w:rPr>
            </w:pPr>
          </w:p>
          <w:p w14:paraId="31EA947E" w14:textId="77777777" w:rsidR="00882F7A" w:rsidRPr="008558A6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CERTIFICADO</w:t>
            </w:r>
          </w:p>
          <w:p w14:paraId="0F4F7CC5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>
              <w:rPr>
                <w:lang w:val="es-MX"/>
              </w:rPr>
              <w:t>Santander</w:t>
            </w:r>
            <w:r w:rsidRPr="00D852CC">
              <w:rPr>
                <w:lang w:val="es-MX"/>
              </w:rPr>
              <w:t>.</w:t>
            </w:r>
          </w:p>
          <w:p w14:paraId="7772409E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D852CC">
              <w:rPr>
                <w:sz w:val="22"/>
                <w:szCs w:val="22"/>
                <w:lang w:val="es-MX"/>
              </w:rPr>
              <w:t>202</w:t>
            </w:r>
            <w:r>
              <w:rPr>
                <w:sz w:val="22"/>
                <w:szCs w:val="22"/>
                <w:lang w:val="es-MX"/>
              </w:rPr>
              <w:t>5</w:t>
            </w:r>
          </w:p>
          <w:p w14:paraId="7525F04C" w14:textId="77777777" w:rsidR="00882F7A" w:rsidRDefault="00882F7A" w:rsidP="00882F7A">
            <w:pPr>
              <w:spacing w:line="276" w:lineRule="auto"/>
              <w:rPr>
                <w:rFonts w:ascii="Roboto" w:eastAsiaTheme="majorEastAsia" w:hAnsi="Roboto" w:cstheme="majorBidi"/>
                <w:b/>
                <w:bCs/>
                <w:color w:val="005A71"/>
              </w:rPr>
            </w:pPr>
            <w:r w:rsidRPr="00887F63">
              <w:rPr>
                <w:sz w:val="22"/>
                <w:szCs w:val="22"/>
              </w:rPr>
              <w:t>Fundamentos de Nube AWS</w:t>
            </w:r>
            <w:r>
              <w:rPr>
                <w:rFonts w:ascii="Roboto" w:eastAsiaTheme="majorEastAsia" w:hAnsi="Roboto" w:cstheme="majorBidi"/>
                <w:b/>
                <w:bCs/>
                <w:color w:val="005A71"/>
              </w:rPr>
              <w:t xml:space="preserve"> </w:t>
            </w:r>
          </w:p>
          <w:p w14:paraId="4B807A09" w14:textId="77777777" w:rsidR="00882F7A" w:rsidRDefault="00882F7A" w:rsidP="00882F7A">
            <w:pPr>
              <w:spacing w:line="276" w:lineRule="auto"/>
              <w:rPr>
                <w:rFonts w:ascii="Roboto" w:eastAsiaTheme="majorEastAsia" w:hAnsi="Roboto" w:cstheme="majorBidi"/>
                <w:b/>
                <w:bCs/>
                <w:color w:val="005A71"/>
              </w:rPr>
            </w:pPr>
          </w:p>
          <w:p w14:paraId="1AD690CD" w14:textId="77777777" w:rsidR="00882F7A" w:rsidRPr="00A64EFB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 w:rsidRPr="00A64EFB">
              <w:rPr>
                <w:b/>
                <w:bCs/>
                <w:lang w:val="es-MX"/>
              </w:rPr>
              <w:t>CERTIFICADO</w:t>
            </w:r>
          </w:p>
          <w:p w14:paraId="347DC0AB" w14:textId="77777777" w:rsidR="00882F7A" w:rsidRPr="00A64EFB" w:rsidRDefault="00882F7A" w:rsidP="00882F7A">
            <w:pPr>
              <w:spacing w:line="276" w:lineRule="auto"/>
              <w:rPr>
                <w:lang w:val="es-MX"/>
              </w:rPr>
            </w:pPr>
            <w:r w:rsidRPr="00A64EFB">
              <w:rPr>
                <w:lang w:val="es-MX"/>
              </w:rPr>
              <w:t>Google.</w:t>
            </w:r>
          </w:p>
          <w:p w14:paraId="575542CD" w14:textId="77777777" w:rsidR="00882F7A" w:rsidRPr="00A64EFB" w:rsidRDefault="00882F7A" w:rsidP="00882F7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2025</w:t>
            </w:r>
          </w:p>
          <w:p w14:paraId="7CF094C6" w14:textId="77777777" w:rsidR="00882F7A" w:rsidRPr="00A64EFB" w:rsidRDefault="00882F7A" w:rsidP="00882F7A">
            <w:pPr>
              <w:spacing w:line="276" w:lineRule="auto"/>
              <w:rPr>
                <w:lang w:val="es-MX"/>
              </w:rPr>
            </w:pPr>
            <w:r w:rsidRPr="00A64EFB">
              <w:rPr>
                <w:lang w:val="es-MX"/>
              </w:rPr>
              <w:t xml:space="preserve">Certificado </w:t>
            </w:r>
            <w:r>
              <w:rPr>
                <w:lang w:val="es-MX"/>
              </w:rPr>
              <w:t>Fundamentos de la Ciencia de Datos</w:t>
            </w:r>
          </w:p>
          <w:p w14:paraId="34887C1F" w14:textId="77777777" w:rsidR="00882F7A" w:rsidRDefault="00882F7A" w:rsidP="00882F7A">
            <w:pPr>
              <w:spacing w:line="276" w:lineRule="auto"/>
              <w:rPr>
                <w:lang w:val="es-MX"/>
              </w:rPr>
            </w:pPr>
            <w:r w:rsidRPr="00A64EFB">
              <w:rPr>
                <w:lang w:val="es-MX"/>
              </w:rPr>
              <w:t>Folio:</w:t>
            </w:r>
            <w:r>
              <w:rPr>
                <w:lang w:val="es-MX"/>
              </w:rPr>
              <w:t xml:space="preserve"> </w:t>
            </w:r>
            <w:hyperlink r:id="rId13" w:history="1">
              <w:r w:rsidRPr="003A10B5">
                <w:rPr>
                  <w:rStyle w:val="Hipervnculo"/>
                  <w:lang w:val="es-MX"/>
                </w:rPr>
                <w:t>https://coursera.org/verify/Z980K3GC88N0</w:t>
              </w:r>
            </w:hyperlink>
          </w:p>
          <w:p w14:paraId="730E8567" w14:textId="77777777" w:rsidR="00882F7A" w:rsidRPr="002E3F9A" w:rsidRDefault="00882F7A" w:rsidP="00882F7A">
            <w:pPr>
              <w:spacing w:line="276" w:lineRule="auto"/>
              <w:rPr>
                <w:b/>
                <w:bCs/>
              </w:rPr>
            </w:pPr>
          </w:p>
          <w:p w14:paraId="0F20BFF3" w14:textId="77777777" w:rsidR="00882F7A" w:rsidRPr="008558A6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CERTIFICADO</w:t>
            </w:r>
          </w:p>
          <w:p w14:paraId="767086BF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D852CC">
              <w:rPr>
                <w:lang w:val="es-MX"/>
              </w:rPr>
              <w:t>Google.</w:t>
            </w:r>
          </w:p>
          <w:p w14:paraId="55EE3370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D852CC">
              <w:rPr>
                <w:sz w:val="22"/>
                <w:szCs w:val="22"/>
                <w:lang w:val="es-MX"/>
              </w:rPr>
              <w:t>2024</w:t>
            </w:r>
          </w:p>
          <w:p w14:paraId="2E3838D0" w14:textId="77777777" w:rsidR="00882F7A" w:rsidRPr="009907CC" w:rsidRDefault="00882F7A" w:rsidP="00882F7A">
            <w:pPr>
              <w:pStyle w:val="Ttulo3"/>
              <w:shd w:val="clear" w:color="auto" w:fill="F8F9FA"/>
              <w:spacing w:before="0"/>
              <w:rPr>
                <w:rFonts w:ascii="Roboto" w:hAnsi="Roboto" w:cs="Times New Roman"/>
                <w:color w:val="005A71"/>
                <w:lang w:val="es-MX"/>
              </w:rPr>
            </w:pPr>
            <w:r w:rsidRPr="002B3EE0">
              <w:rPr>
                <w:rFonts w:ascii="Arial" w:hAnsi="Arial" w:cs="Arial"/>
                <w:sz w:val="22"/>
                <w:szCs w:val="22"/>
                <w:lang w:val="es-MX"/>
              </w:rPr>
              <w:t>Análisis de datos con programación en R</w:t>
            </w:r>
            <w:r w:rsidRPr="00BF14A2">
              <w:rPr>
                <w:sz w:val="22"/>
                <w:szCs w:val="22"/>
                <w:lang w:val="es-MX"/>
              </w:rPr>
              <w:br/>
            </w:r>
            <w:r w:rsidRPr="00BF14A2">
              <w:rPr>
                <w:rFonts w:ascii="Arial" w:hAnsi="Arial" w:cs="Arial"/>
                <w:sz w:val="22"/>
                <w:szCs w:val="22"/>
                <w:lang w:val="es-MX"/>
              </w:rPr>
              <w:t>Folio</w:t>
            </w:r>
            <w:r w:rsidRPr="00BF14A2">
              <w:rPr>
                <w:sz w:val="22"/>
                <w:szCs w:val="22"/>
                <w:lang w:val="es-MX"/>
              </w:rPr>
              <w:t xml:space="preserve">: </w:t>
            </w:r>
            <w:r w:rsidRPr="002B3EE0">
              <w:rPr>
                <w:rFonts w:ascii="Roboto" w:hAnsi="Roboto"/>
                <w:b/>
                <w:bCs/>
                <w:color w:val="005A71"/>
              </w:rPr>
              <w:t>https://coursera.org/verify/RH64ZTBFNDNW</w:t>
            </w:r>
          </w:p>
          <w:p w14:paraId="3DE85755" w14:textId="77777777" w:rsidR="00882F7A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</w:p>
          <w:p w14:paraId="156B3491" w14:textId="77777777" w:rsidR="00882F7A" w:rsidRPr="008558A6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CERTIFICADO</w:t>
            </w:r>
          </w:p>
          <w:p w14:paraId="4CCC6C9A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D852CC">
              <w:rPr>
                <w:lang w:val="es-MX"/>
              </w:rPr>
              <w:t>Google.</w:t>
            </w:r>
          </w:p>
          <w:p w14:paraId="596F2630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D852CC">
              <w:rPr>
                <w:sz w:val="22"/>
                <w:szCs w:val="22"/>
                <w:lang w:val="es-MX"/>
              </w:rPr>
              <w:t>2024</w:t>
            </w:r>
          </w:p>
          <w:p w14:paraId="1818DBE7" w14:textId="77777777" w:rsidR="00882F7A" w:rsidRPr="00BF14A2" w:rsidRDefault="00882F7A" w:rsidP="00882F7A">
            <w:pPr>
              <w:pStyle w:val="Ttulo3"/>
              <w:shd w:val="clear" w:color="auto" w:fill="F8F9FA"/>
              <w:spacing w:before="0"/>
              <w:rPr>
                <w:rFonts w:ascii="Roboto" w:hAnsi="Roboto" w:cs="Times New Roman"/>
                <w:color w:val="005A71"/>
                <w:lang w:val="es-MX"/>
              </w:rPr>
            </w:pPr>
            <w:r w:rsidRPr="00BF14A2">
              <w:rPr>
                <w:rFonts w:ascii="Arial" w:hAnsi="Arial" w:cs="Arial"/>
                <w:sz w:val="22"/>
                <w:szCs w:val="22"/>
                <w:lang w:val="es-MX"/>
              </w:rPr>
              <w:t>Ana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lizar datos para responder preguntas</w:t>
            </w:r>
            <w:r w:rsidRPr="00BF14A2">
              <w:rPr>
                <w:sz w:val="22"/>
                <w:szCs w:val="22"/>
                <w:lang w:val="es-MX"/>
              </w:rPr>
              <w:br/>
            </w:r>
            <w:r w:rsidRPr="00BF14A2">
              <w:rPr>
                <w:rFonts w:ascii="Arial" w:hAnsi="Arial" w:cs="Arial"/>
                <w:sz w:val="22"/>
                <w:szCs w:val="22"/>
                <w:lang w:val="es-MX"/>
              </w:rPr>
              <w:t>Folio</w:t>
            </w:r>
            <w:r w:rsidRPr="00BF14A2">
              <w:rPr>
                <w:sz w:val="22"/>
                <w:szCs w:val="22"/>
                <w:lang w:val="es-MX"/>
              </w:rPr>
              <w:t xml:space="preserve">: </w:t>
            </w:r>
            <w:r w:rsidRPr="00BF14A2">
              <w:rPr>
                <w:rFonts w:ascii="Roboto" w:hAnsi="Roboto"/>
                <w:b/>
                <w:bCs/>
                <w:color w:val="005A71"/>
              </w:rPr>
              <w:t>https://cour sera.org/ver ify/M36SJE8H084E</w:t>
            </w:r>
          </w:p>
          <w:p w14:paraId="0CB8E5F1" w14:textId="77777777" w:rsidR="00882F7A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</w:p>
          <w:p w14:paraId="2C5A0ACB" w14:textId="77777777" w:rsidR="00882F7A" w:rsidRPr="00BF14A2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</w:p>
          <w:p w14:paraId="155CE916" w14:textId="77777777" w:rsidR="00882F7A" w:rsidRPr="008558A6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CERTIFICADO</w:t>
            </w:r>
          </w:p>
          <w:p w14:paraId="2866B494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D852CC">
              <w:rPr>
                <w:lang w:val="es-MX"/>
              </w:rPr>
              <w:t>Google.</w:t>
            </w:r>
          </w:p>
          <w:p w14:paraId="072A6577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D852CC">
              <w:rPr>
                <w:sz w:val="22"/>
                <w:szCs w:val="22"/>
                <w:lang w:val="es-MX"/>
              </w:rPr>
              <w:t>2024</w:t>
            </w:r>
          </w:p>
          <w:p w14:paraId="00833597" w14:textId="77777777" w:rsidR="00882F7A" w:rsidRPr="00BF14A2" w:rsidRDefault="00882F7A" w:rsidP="00882F7A">
            <w:pPr>
              <w:pStyle w:val="Ttulo3"/>
              <w:shd w:val="clear" w:color="auto" w:fill="F8F9FA"/>
              <w:spacing w:before="0"/>
              <w:rPr>
                <w:rFonts w:ascii="Roboto" w:hAnsi="Roboto" w:cs="Times New Roman"/>
                <w:color w:val="005A71"/>
                <w:lang w:val="es-MX"/>
              </w:rPr>
            </w:pPr>
            <w:r w:rsidRPr="00BF14A2">
              <w:rPr>
                <w:rFonts w:ascii="Arial" w:hAnsi="Arial" w:cs="Arial"/>
                <w:sz w:val="22"/>
                <w:szCs w:val="22"/>
                <w:lang w:val="es-MX"/>
              </w:rPr>
              <w:t>Prepara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r datos para la exploración</w:t>
            </w:r>
            <w:r w:rsidRPr="00BF14A2">
              <w:rPr>
                <w:sz w:val="22"/>
                <w:szCs w:val="22"/>
                <w:lang w:val="es-MX"/>
              </w:rPr>
              <w:br/>
            </w:r>
            <w:r w:rsidRPr="00BF14A2">
              <w:rPr>
                <w:rFonts w:ascii="Arial" w:hAnsi="Arial" w:cs="Arial"/>
                <w:sz w:val="22"/>
                <w:szCs w:val="22"/>
                <w:lang w:val="es-MX"/>
              </w:rPr>
              <w:t>Folio</w:t>
            </w:r>
            <w:r w:rsidRPr="00BF14A2">
              <w:rPr>
                <w:sz w:val="22"/>
                <w:szCs w:val="22"/>
                <w:lang w:val="es-MX"/>
              </w:rPr>
              <w:t xml:space="preserve">: </w:t>
            </w:r>
            <w:r w:rsidRPr="00BF14A2">
              <w:rPr>
                <w:rFonts w:ascii="Roboto" w:hAnsi="Roboto"/>
                <w:b/>
                <w:bCs/>
                <w:color w:val="005A71"/>
                <w:lang w:val="es-MX"/>
              </w:rPr>
              <w:t>https://cour sera.org/ver ify/LA5HEVTAT8D2</w:t>
            </w:r>
          </w:p>
          <w:p w14:paraId="44AB8D8A" w14:textId="77777777" w:rsidR="00882F7A" w:rsidRPr="00BF14A2" w:rsidRDefault="00882F7A" w:rsidP="00882F7A">
            <w:pPr>
              <w:rPr>
                <w:lang w:val="es-MX"/>
              </w:rPr>
            </w:pPr>
          </w:p>
          <w:p w14:paraId="0461BD01" w14:textId="77777777" w:rsidR="00882F7A" w:rsidRPr="008558A6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CERTIFICADO</w:t>
            </w:r>
          </w:p>
          <w:p w14:paraId="349C9473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D852CC">
              <w:rPr>
                <w:lang w:val="es-MX"/>
              </w:rPr>
              <w:t>Google.</w:t>
            </w:r>
          </w:p>
          <w:p w14:paraId="75F7C562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D852CC">
              <w:rPr>
                <w:sz w:val="22"/>
                <w:szCs w:val="22"/>
                <w:lang w:val="es-MX"/>
              </w:rPr>
              <w:t>2024</w:t>
            </w:r>
          </w:p>
          <w:p w14:paraId="3D5C36FD" w14:textId="77777777" w:rsidR="00882F7A" w:rsidRDefault="00882F7A" w:rsidP="00882F7A">
            <w:pPr>
              <w:pStyle w:val="Ttulo3"/>
              <w:shd w:val="clear" w:color="auto" w:fill="F8F9FA"/>
              <w:spacing w:before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Proceso de datos sucios a datos limpios</w:t>
            </w:r>
          </w:p>
          <w:p w14:paraId="15B66174" w14:textId="77777777" w:rsidR="00882F7A" w:rsidRPr="00BF14A2" w:rsidRDefault="00882F7A" w:rsidP="00882F7A">
            <w:pPr>
              <w:pStyle w:val="Ttulo3"/>
              <w:shd w:val="clear" w:color="auto" w:fill="F8F9FA"/>
              <w:spacing w:before="0"/>
              <w:rPr>
                <w:rFonts w:ascii="Roboto" w:hAnsi="Roboto" w:cs="Times New Roman"/>
                <w:color w:val="005A71"/>
                <w:lang w:val="es-MX"/>
              </w:rPr>
            </w:pPr>
            <w:r w:rsidRPr="00B1076C">
              <w:rPr>
                <w:rFonts w:ascii="Arial" w:hAnsi="Arial" w:cs="Arial"/>
                <w:sz w:val="22"/>
                <w:szCs w:val="22"/>
                <w:lang w:val="es-MX"/>
              </w:rPr>
              <w:t>Folio</w:t>
            </w:r>
            <w:r w:rsidRPr="00B1076C">
              <w:rPr>
                <w:sz w:val="22"/>
                <w:szCs w:val="22"/>
                <w:lang w:val="es-MX"/>
              </w:rPr>
              <w:t xml:space="preserve">: </w:t>
            </w:r>
            <w:r w:rsidRPr="00BF14A2">
              <w:rPr>
                <w:rFonts w:ascii="Roboto" w:hAnsi="Roboto"/>
                <w:b/>
                <w:bCs/>
                <w:color w:val="005A71"/>
              </w:rPr>
              <w:t>https://cour sera.org/ver ify/MA5YWA42KHLN</w:t>
            </w:r>
          </w:p>
          <w:p w14:paraId="10C554F1" w14:textId="77777777" w:rsidR="00882F7A" w:rsidRDefault="00882F7A" w:rsidP="00882F7A">
            <w:pPr>
              <w:rPr>
                <w:lang w:val="es-MX"/>
              </w:rPr>
            </w:pPr>
          </w:p>
          <w:p w14:paraId="7D58650F" w14:textId="77777777" w:rsidR="00882F7A" w:rsidRDefault="00882F7A" w:rsidP="00882F7A">
            <w:pPr>
              <w:rPr>
                <w:lang w:val="es-MX"/>
              </w:rPr>
            </w:pPr>
          </w:p>
          <w:p w14:paraId="4329E38A" w14:textId="77777777" w:rsidR="00882F7A" w:rsidRPr="008558A6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CERTIFICADO</w:t>
            </w:r>
          </w:p>
          <w:p w14:paraId="390AFEF9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D852CC">
              <w:rPr>
                <w:lang w:val="es-MX"/>
              </w:rPr>
              <w:t>Google.</w:t>
            </w:r>
          </w:p>
          <w:p w14:paraId="75E46820" w14:textId="77777777" w:rsidR="00882F7A" w:rsidRPr="00D852CC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D852CC">
              <w:rPr>
                <w:sz w:val="22"/>
                <w:szCs w:val="22"/>
                <w:lang w:val="es-MX"/>
              </w:rPr>
              <w:t>2024</w:t>
            </w:r>
          </w:p>
          <w:p w14:paraId="567B9360" w14:textId="77777777" w:rsidR="00882F7A" w:rsidRPr="00B1076C" w:rsidRDefault="00882F7A" w:rsidP="00882F7A">
            <w:pPr>
              <w:pStyle w:val="Ttulo3"/>
              <w:shd w:val="clear" w:color="auto" w:fill="F8F9FA"/>
              <w:spacing w:before="0"/>
              <w:rPr>
                <w:rFonts w:ascii="Roboto" w:hAnsi="Roboto" w:cs="Times New Roman"/>
                <w:color w:val="005A71"/>
                <w:lang w:val="es-MX"/>
              </w:rPr>
            </w:pPr>
            <w:r w:rsidRPr="00B1076C">
              <w:rPr>
                <w:rFonts w:ascii="Arial" w:hAnsi="Arial" w:cs="Arial"/>
                <w:sz w:val="22"/>
                <w:szCs w:val="22"/>
                <w:lang w:val="es-MX"/>
              </w:rPr>
              <w:t>Formu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la preguntas para tomar decisiones basadas en datos</w:t>
            </w:r>
            <w:r w:rsidRPr="00B1076C">
              <w:rPr>
                <w:sz w:val="22"/>
                <w:szCs w:val="22"/>
                <w:lang w:val="es-MX"/>
              </w:rPr>
              <w:br/>
            </w:r>
            <w:r w:rsidRPr="00B1076C">
              <w:rPr>
                <w:rFonts w:ascii="Arial" w:hAnsi="Arial" w:cs="Arial"/>
                <w:sz w:val="22"/>
                <w:szCs w:val="22"/>
                <w:lang w:val="es-MX"/>
              </w:rPr>
              <w:t>Folio</w:t>
            </w:r>
            <w:r w:rsidRPr="00B1076C">
              <w:rPr>
                <w:sz w:val="22"/>
                <w:szCs w:val="22"/>
                <w:lang w:val="es-MX"/>
              </w:rPr>
              <w:t xml:space="preserve">: </w:t>
            </w:r>
            <w:r>
              <w:rPr>
                <w:rFonts w:ascii="Roboto" w:hAnsi="Roboto"/>
                <w:b/>
                <w:bCs/>
                <w:color w:val="005A71"/>
                <w:lang w:val="es-MX"/>
              </w:rPr>
              <w:t>https://coursera.org/verify/ZLFJVMU8BWBA</w:t>
            </w:r>
          </w:p>
          <w:p w14:paraId="5DD1BE89" w14:textId="77777777" w:rsidR="00882F7A" w:rsidRDefault="00882F7A" w:rsidP="00882F7A">
            <w:pPr>
              <w:rPr>
                <w:lang w:val="es-MX"/>
              </w:rPr>
            </w:pPr>
          </w:p>
          <w:p w14:paraId="528786DA" w14:textId="77777777" w:rsidR="00882F7A" w:rsidRPr="008558A6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CERTIFICADO</w:t>
            </w:r>
          </w:p>
          <w:p w14:paraId="344D476A" w14:textId="77777777" w:rsidR="00882F7A" w:rsidRPr="00BF14A2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BF14A2">
              <w:rPr>
                <w:lang w:val="es-MX"/>
              </w:rPr>
              <w:t>Google.</w:t>
            </w:r>
          </w:p>
          <w:p w14:paraId="13B98EC5" w14:textId="77777777" w:rsidR="00882F7A" w:rsidRPr="00BF14A2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BF14A2">
              <w:rPr>
                <w:sz w:val="22"/>
                <w:szCs w:val="22"/>
                <w:lang w:val="es-MX"/>
              </w:rPr>
              <w:t>2024</w:t>
            </w:r>
          </w:p>
          <w:p w14:paraId="50A6C633" w14:textId="77777777" w:rsidR="00882F7A" w:rsidRPr="00D852CC" w:rsidRDefault="00882F7A" w:rsidP="00882F7A">
            <w:pPr>
              <w:pStyle w:val="Ttulo3"/>
              <w:shd w:val="clear" w:color="auto" w:fill="F8F9FA"/>
              <w:spacing w:before="0"/>
              <w:rPr>
                <w:rFonts w:ascii="Roboto" w:hAnsi="Roboto" w:cs="Times New Roman"/>
                <w:color w:val="005A71"/>
                <w:lang w:val="es-MX"/>
              </w:rPr>
            </w:pPr>
            <w:r w:rsidRPr="00D852CC">
              <w:rPr>
                <w:rFonts w:ascii="Arial" w:hAnsi="Arial" w:cs="Arial"/>
                <w:sz w:val="22"/>
                <w:szCs w:val="22"/>
                <w:lang w:val="es-MX"/>
              </w:rPr>
              <w:t>Aspecto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s Básicos_ Datos, datos, en todas partes.</w:t>
            </w:r>
            <w:r w:rsidRPr="00D852CC">
              <w:rPr>
                <w:sz w:val="22"/>
                <w:szCs w:val="22"/>
                <w:lang w:val="es-MX"/>
              </w:rPr>
              <w:br/>
            </w:r>
            <w:r w:rsidRPr="00D852CC">
              <w:rPr>
                <w:rFonts w:ascii="Arial" w:hAnsi="Arial" w:cs="Arial"/>
                <w:sz w:val="22"/>
                <w:szCs w:val="22"/>
                <w:lang w:val="es-MX"/>
              </w:rPr>
              <w:t>Folio</w:t>
            </w:r>
            <w:r w:rsidRPr="00D852CC">
              <w:rPr>
                <w:sz w:val="22"/>
                <w:szCs w:val="22"/>
                <w:lang w:val="es-MX"/>
              </w:rPr>
              <w:t xml:space="preserve">: </w:t>
            </w:r>
            <w:r w:rsidRPr="00D852CC">
              <w:rPr>
                <w:rFonts w:ascii="Roboto" w:hAnsi="Roboto"/>
                <w:b/>
                <w:bCs/>
                <w:color w:val="005A71"/>
                <w:lang w:val="es-MX"/>
              </w:rPr>
              <w:t>https://coursera.org/verify/</w:t>
            </w:r>
            <w:r>
              <w:rPr>
                <w:rFonts w:ascii="Roboto" w:hAnsi="Roboto"/>
                <w:b/>
                <w:bCs/>
                <w:color w:val="005A71"/>
                <w:lang w:val="es-MX"/>
              </w:rPr>
              <w:t>ERS8V5CN2CWY</w:t>
            </w:r>
          </w:p>
          <w:p w14:paraId="290E79EE" w14:textId="77777777" w:rsidR="00882F7A" w:rsidRPr="00D852CC" w:rsidRDefault="00882F7A" w:rsidP="00882F7A">
            <w:pPr>
              <w:rPr>
                <w:lang w:val="es-MX"/>
              </w:rPr>
            </w:pPr>
          </w:p>
          <w:p w14:paraId="2B686C6A" w14:textId="77777777" w:rsidR="00882F7A" w:rsidRPr="008558A6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>CERTIFICADO</w:t>
            </w:r>
          </w:p>
          <w:p w14:paraId="6013E6E3" w14:textId="77777777" w:rsidR="00882F7A" w:rsidRPr="008E5BE9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>
              <w:rPr>
                <w:lang w:val="es-MX"/>
              </w:rPr>
              <w:t>Capacítate Para El Empleo.</w:t>
            </w:r>
          </w:p>
          <w:p w14:paraId="768D7E22" w14:textId="77777777" w:rsidR="00882F7A" w:rsidRPr="008E5BE9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8E5BE9">
              <w:rPr>
                <w:sz w:val="22"/>
                <w:szCs w:val="22"/>
                <w:lang w:val="es-MX"/>
              </w:rPr>
              <w:t>2024</w:t>
            </w:r>
          </w:p>
          <w:p w14:paraId="2D2CDF3B" w14:textId="77777777" w:rsidR="00882F7A" w:rsidRPr="00B1076C" w:rsidRDefault="00882F7A" w:rsidP="00882F7A">
            <w:pPr>
              <w:pStyle w:val="Ttulo3"/>
              <w:shd w:val="clear" w:color="auto" w:fill="F8F9FA"/>
              <w:spacing w:before="0"/>
              <w:rPr>
                <w:rFonts w:ascii="Roboto" w:hAnsi="Roboto" w:cs="Times New Roman"/>
                <w:color w:val="005A71"/>
                <w:lang w:val="es-MX"/>
              </w:rPr>
            </w:pPr>
            <w:r w:rsidRPr="00B1076C">
              <w:rPr>
                <w:rFonts w:ascii="Arial" w:hAnsi="Arial" w:cs="Arial"/>
                <w:sz w:val="22"/>
                <w:szCs w:val="22"/>
                <w:lang w:val="es-MX"/>
              </w:rPr>
              <w:t>Asistente w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eb</w:t>
            </w:r>
            <w:r w:rsidRPr="00B1076C">
              <w:rPr>
                <w:sz w:val="22"/>
                <w:szCs w:val="22"/>
                <w:lang w:val="es-MX"/>
              </w:rPr>
              <w:br/>
            </w:r>
            <w:r w:rsidRPr="00B1076C">
              <w:rPr>
                <w:rFonts w:ascii="Arial" w:hAnsi="Arial" w:cs="Arial"/>
                <w:sz w:val="22"/>
                <w:szCs w:val="22"/>
                <w:lang w:val="es-MX"/>
              </w:rPr>
              <w:t>Folio</w:t>
            </w:r>
            <w:r w:rsidRPr="00B1076C">
              <w:rPr>
                <w:sz w:val="22"/>
                <w:szCs w:val="22"/>
                <w:lang w:val="es-MX"/>
              </w:rPr>
              <w:t xml:space="preserve">: </w:t>
            </w:r>
            <w:r w:rsidRPr="00B1076C">
              <w:rPr>
                <w:rFonts w:ascii="Roboto" w:hAnsi="Roboto"/>
                <w:b/>
                <w:bCs/>
                <w:color w:val="005A71"/>
                <w:lang w:val="es-MX"/>
              </w:rPr>
              <w:t>e04bdabd-8906-4448-bac7-55511ac73601</w:t>
            </w:r>
          </w:p>
          <w:p w14:paraId="2D7C9E18" w14:textId="77777777" w:rsidR="00882F7A" w:rsidRDefault="00882F7A" w:rsidP="00882F7A">
            <w:pPr>
              <w:rPr>
                <w:lang w:val="es-MX"/>
              </w:rPr>
            </w:pPr>
          </w:p>
          <w:p w14:paraId="20C9D962" w14:textId="77777777" w:rsidR="00882F7A" w:rsidRPr="008558A6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CERTIFICADO</w:t>
            </w:r>
          </w:p>
          <w:p w14:paraId="7AA55632" w14:textId="77777777" w:rsidR="00882F7A" w:rsidRPr="008E5BE9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>
              <w:rPr>
                <w:lang w:val="es-MX"/>
              </w:rPr>
              <w:t>Capacítate Para El Empleo.</w:t>
            </w:r>
          </w:p>
          <w:p w14:paraId="33E8B4F3" w14:textId="77777777" w:rsidR="00882F7A" w:rsidRPr="008E5BE9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8E5BE9">
              <w:rPr>
                <w:sz w:val="22"/>
                <w:szCs w:val="22"/>
                <w:lang w:val="es-MX"/>
              </w:rPr>
              <w:t>2024</w:t>
            </w:r>
          </w:p>
          <w:p w14:paraId="0172A0A1" w14:textId="77777777" w:rsidR="00882F7A" w:rsidRPr="00B1076C" w:rsidRDefault="00882F7A" w:rsidP="00882F7A">
            <w:pPr>
              <w:pStyle w:val="Ttulo3"/>
              <w:shd w:val="clear" w:color="auto" w:fill="F8F9FA"/>
              <w:spacing w:before="0"/>
              <w:rPr>
                <w:rFonts w:ascii="Roboto" w:hAnsi="Roboto" w:cs="Times New Roman"/>
                <w:color w:val="005A71"/>
                <w:lang w:val="es-MX"/>
              </w:rPr>
            </w:pPr>
            <w:r w:rsidRPr="00B1076C">
              <w:rPr>
                <w:rFonts w:ascii="Arial" w:hAnsi="Arial" w:cs="Arial"/>
                <w:sz w:val="22"/>
                <w:szCs w:val="22"/>
                <w:lang w:val="es-MX"/>
              </w:rPr>
              <w:t>Asistente w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eb</w:t>
            </w:r>
            <w:r w:rsidRPr="00B1076C">
              <w:rPr>
                <w:sz w:val="22"/>
                <w:szCs w:val="22"/>
                <w:lang w:val="es-MX"/>
              </w:rPr>
              <w:br/>
            </w:r>
            <w:r w:rsidRPr="00B1076C">
              <w:rPr>
                <w:rFonts w:ascii="Arial" w:hAnsi="Arial" w:cs="Arial"/>
                <w:sz w:val="22"/>
                <w:szCs w:val="22"/>
                <w:lang w:val="es-MX"/>
              </w:rPr>
              <w:t>Folio</w:t>
            </w:r>
            <w:r w:rsidRPr="00B1076C">
              <w:rPr>
                <w:sz w:val="22"/>
                <w:szCs w:val="22"/>
                <w:lang w:val="es-MX"/>
              </w:rPr>
              <w:t xml:space="preserve">: </w:t>
            </w:r>
            <w:r w:rsidRPr="00B1076C">
              <w:rPr>
                <w:rFonts w:ascii="Roboto" w:hAnsi="Roboto"/>
                <w:b/>
                <w:bCs/>
                <w:color w:val="005A71"/>
                <w:lang w:val="es-MX"/>
              </w:rPr>
              <w:t>e04bdabd-8906-4448-bac7-55511ac73601</w:t>
            </w:r>
          </w:p>
          <w:p w14:paraId="2588E581" w14:textId="77777777" w:rsidR="00882F7A" w:rsidRPr="00B1076C" w:rsidRDefault="00882F7A" w:rsidP="00882F7A">
            <w:pPr>
              <w:rPr>
                <w:lang w:val="es-MX"/>
              </w:rPr>
            </w:pPr>
          </w:p>
          <w:p w14:paraId="0FD9555E" w14:textId="77777777" w:rsidR="00882F7A" w:rsidRPr="008558A6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CERTIFICADO</w:t>
            </w:r>
          </w:p>
          <w:p w14:paraId="1FACAB6A" w14:textId="77777777" w:rsidR="00882F7A" w:rsidRPr="008E5BE9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>
              <w:rPr>
                <w:lang w:val="es-MX"/>
              </w:rPr>
              <w:t>Capacítate Para El Empleo.</w:t>
            </w:r>
          </w:p>
          <w:p w14:paraId="3E38BC70" w14:textId="77777777" w:rsidR="00882F7A" w:rsidRPr="008E5BE9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8E5BE9">
              <w:rPr>
                <w:sz w:val="22"/>
                <w:szCs w:val="22"/>
                <w:lang w:val="es-MX"/>
              </w:rPr>
              <w:t>2024</w:t>
            </w:r>
          </w:p>
          <w:p w14:paraId="21A1FC5A" w14:textId="77777777" w:rsidR="00882F7A" w:rsidRDefault="00882F7A" w:rsidP="00882F7A">
            <w:pPr>
              <w:pStyle w:val="Ttulo3"/>
              <w:shd w:val="clear" w:color="auto" w:fill="F8F9FA"/>
              <w:spacing w:before="0"/>
              <w:rPr>
                <w:rFonts w:ascii="Roboto" w:hAnsi="Roboto" w:cs="Times New Roman"/>
                <w:color w:val="005A71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Curador de Datos</w:t>
            </w:r>
            <w:r>
              <w:rPr>
                <w:sz w:val="22"/>
                <w:szCs w:val="22"/>
                <w:lang w:val="es-MX"/>
              </w:rPr>
              <w:br/>
            </w:r>
            <w:r w:rsidRPr="00B1076C">
              <w:rPr>
                <w:rFonts w:ascii="Arial" w:hAnsi="Arial" w:cs="Arial"/>
                <w:sz w:val="22"/>
                <w:szCs w:val="22"/>
                <w:lang w:val="es-MX"/>
              </w:rPr>
              <w:t>Folio</w:t>
            </w:r>
            <w:r>
              <w:rPr>
                <w:sz w:val="22"/>
                <w:szCs w:val="22"/>
                <w:lang w:val="es-MX"/>
              </w:rPr>
              <w:t xml:space="preserve">: </w:t>
            </w:r>
            <w:r>
              <w:rPr>
                <w:rFonts w:ascii="Roboto" w:hAnsi="Roboto"/>
                <w:b/>
                <w:bCs/>
                <w:color w:val="005A71"/>
              </w:rPr>
              <w:t>2d1d8851-3702-4224-8e80-83c2a799ec96</w:t>
            </w:r>
          </w:p>
          <w:p w14:paraId="5E5ADAD1" w14:textId="77777777" w:rsidR="00882F7A" w:rsidRDefault="00882F7A" w:rsidP="00882F7A">
            <w:pPr>
              <w:rPr>
                <w:lang w:val="es-MX"/>
              </w:rPr>
            </w:pPr>
          </w:p>
          <w:p w14:paraId="5E8960C3" w14:textId="77777777" w:rsidR="00882F7A" w:rsidRPr="008558A6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CERTIFICADO</w:t>
            </w:r>
          </w:p>
          <w:p w14:paraId="5751F4B3" w14:textId="77777777" w:rsidR="00882F7A" w:rsidRPr="008E5BE9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>
              <w:rPr>
                <w:lang w:val="es-MX"/>
              </w:rPr>
              <w:t>Capacítate Para El Empleo.</w:t>
            </w:r>
          </w:p>
          <w:p w14:paraId="7E256B63" w14:textId="77777777" w:rsidR="00882F7A" w:rsidRPr="008E5BE9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8E5BE9">
              <w:rPr>
                <w:sz w:val="22"/>
                <w:szCs w:val="22"/>
                <w:lang w:val="es-MX"/>
              </w:rPr>
              <w:t>2024</w:t>
            </w:r>
          </w:p>
          <w:p w14:paraId="7C95B889" w14:textId="77777777" w:rsidR="00882F7A" w:rsidRDefault="00882F7A" w:rsidP="00882F7A">
            <w:pPr>
              <w:pStyle w:val="Ttulo3"/>
              <w:shd w:val="clear" w:color="auto" w:fill="F8F9FA"/>
              <w:spacing w:before="0"/>
              <w:rPr>
                <w:rFonts w:ascii="Roboto" w:hAnsi="Roboto" w:cs="Times New Roman"/>
                <w:color w:val="005A71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Finder</w:t>
            </w:r>
            <w:r>
              <w:rPr>
                <w:sz w:val="22"/>
                <w:szCs w:val="22"/>
                <w:lang w:val="es-MX"/>
              </w:rPr>
              <w:br/>
            </w:r>
            <w:r w:rsidRPr="00B1076C">
              <w:rPr>
                <w:rFonts w:ascii="Arial" w:hAnsi="Arial" w:cs="Arial"/>
                <w:sz w:val="22"/>
                <w:szCs w:val="22"/>
                <w:lang w:val="es-MX"/>
              </w:rPr>
              <w:t>Folio</w:t>
            </w:r>
            <w:r>
              <w:rPr>
                <w:sz w:val="22"/>
                <w:szCs w:val="22"/>
                <w:lang w:val="es-MX"/>
              </w:rPr>
              <w:t xml:space="preserve">: </w:t>
            </w:r>
            <w:r>
              <w:rPr>
                <w:rFonts w:ascii="Roboto" w:hAnsi="Roboto"/>
                <w:b/>
                <w:bCs/>
                <w:color w:val="005A71"/>
              </w:rPr>
              <w:t>1fcca532-ab76-49f2-a0be-9a567c08150a</w:t>
            </w:r>
          </w:p>
          <w:p w14:paraId="16D55E7A" w14:textId="77777777" w:rsidR="00882F7A" w:rsidRDefault="00882F7A" w:rsidP="00882F7A">
            <w:pPr>
              <w:rPr>
                <w:lang w:val="es-MX"/>
              </w:rPr>
            </w:pPr>
          </w:p>
          <w:p w14:paraId="129627CB" w14:textId="77777777" w:rsidR="00882F7A" w:rsidRDefault="00882F7A" w:rsidP="00882F7A">
            <w:pPr>
              <w:rPr>
                <w:lang w:val="es-MX"/>
              </w:rPr>
            </w:pPr>
          </w:p>
          <w:p w14:paraId="25815670" w14:textId="77777777" w:rsidR="00882F7A" w:rsidRDefault="00882F7A" w:rsidP="00882F7A">
            <w:pPr>
              <w:rPr>
                <w:lang w:val="es-MX"/>
              </w:rPr>
            </w:pPr>
          </w:p>
          <w:p w14:paraId="6DDDC94C" w14:textId="77777777" w:rsidR="00882F7A" w:rsidRDefault="00882F7A" w:rsidP="00882F7A">
            <w:pPr>
              <w:rPr>
                <w:lang w:val="es-MX"/>
              </w:rPr>
            </w:pPr>
          </w:p>
          <w:p w14:paraId="708054CE" w14:textId="77777777" w:rsidR="00882F7A" w:rsidRPr="008558A6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CERTIFICADO</w:t>
            </w:r>
          </w:p>
          <w:p w14:paraId="064247C5" w14:textId="77777777" w:rsidR="00882F7A" w:rsidRPr="008E5BE9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>
              <w:rPr>
                <w:lang w:val="es-MX"/>
              </w:rPr>
              <w:t>Capacítate Para El Empleo.</w:t>
            </w:r>
          </w:p>
          <w:p w14:paraId="37C7F774" w14:textId="77777777" w:rsidR="00882F7A" w:rsidRPr="008E5BE9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8E5BE9">
              <w:rPr>
                <w:sz w:val="22"/>
                <w:szCs w:val="22"/>
                <w:lang w:val="es-MX"/>
              </w:rPr>
              <w:t>2024</w:t>
            </w:r>
          </w:p>
          <w:p w14:paraId="0D6D0166" w14:textId="77777777" w:rsidR="00882F7A" w:rsidRPr="00C51B3E" w:rsidRDefault="00882F7A" w:rsidP="00882F7A">
            <w:pPr>
              <w:pStyle w:val="Ttulo3"/>
              <w:spacing w:before="0"/>
              <w:rPr>
                <w:rFonts w:ascii="Roboto" w:hAnsi="Roboto" w:cs="Times New Roman"/>
                <w:color w:val="005A71"/>
              </w:rPr>
            </w:pPr>
            <w:r w:rsidRPr="00B1076C">
              <w:rPr>
                <w:rFonts w:ascii="Arial" w:hAnsi="Arial" w:cs="Arial"/>
                <w:sz w:val="22"/>
                <w:szCs w:val="22"/>
                <w:lang w:val="es-MX"/>
              </w:rPr>
              <w:t>Tester</w:t>
            </w:r>
            <w:r>
              <w:rPr>
                <w:sz w:val="22"/>
                <w:szCs w:val="22"/>
                <w:lang w:val="es-MX"/>
              </w:rPr>
              <w:br/>
            </w:r>
            <w:r w:rsidRPr="00B1076C">
              <w:rPr>
                <w:rFonts w:ascii="Arial" w:hAnsi="Arial" w:cs="Arial"/>
                <w:sz w:val="22"/>
                <w:szCs w:val="22"/>
                <w:lang w:val="es-MX"/>
              </w:rPr>
              <w:t>Folio</w:t>
            </w:r>
            <w:r>
              <w:rPr>
                <w:sz w:val="22"/>
                <w:szCs w:val="22"/>
                <w:lang w:val="es-MX"/>
              </w:rPr>
              <w:t xml:space="preserve">: </w:t>
            </w:r>
            <w:r>
              <w:rPr>
                <w:rFonts w:ascii="Roboto" w:hAnsi="Roboto"/>
                <w:b/>
                <w:bCs/>
                <w:color w:val="005A71"/>
              </w:rPr>
              <w:t>95ebe8c1-1656-4e6d-bafe-b436110ff903</w:t>
            </w:r>
          </w:p>
          <w:p w14:paraId="29DB5AE1" w14:textId="77777777" w:rsidR="00882F7A" w:rsidRDefault="00882F7A" w:rsidP="00882F7A">
            <w:pPr>
              <w:spacing w:line="276" w:lineRule="auto"/>
              <w:rPr>
                <w:sz w:val="18"/>
                <w:szCs w:val="18"/>
                <w:lang w:val="es-MX"/>
              </w:rPr>
            </w:pPr>
          </w:p>
          <w:p w14:paraId="5F3A45C0" w14:textId="77777777" w:rsidR="00882F7A" w:rsidRPr="008E5BE9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CONSTANCIA</w:t>
            </w:r>
          </w:p>
          <w:p w14:paraId="5992B2B0" w14:textId="77777777" w:rsidR="00882F7A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295582">
              <w:rPr>
                <w:sz w:val="22"/>
                <w:szCs w:val="22"/>
                <w:lang w:val="es-MX"/>
              </w:rPr>
              <w:t>LA UNIDAD DE INFORMACIÓN, INFRAESTRUCTURA, INFORMÁTICA Y VINCULACIÓN TECNOLÓGICA</w:t>
            </w:r>
            <w:r>
              <w:rPr>
                <w:sz w:val="22"/>
                <w:szCs w:val="22"/>
                <w:lang w:val="es-MX"/>
              </w:rPr>
              <w:t>.</w:t>
            </w:r>
          </w:p>
          <w:p w14:paraId="6BDDDEE7" w14:textId="77777777" w:rsidR="00882F7A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2024</w:t>
            </w:r>
          </w:p>
          <w:p w14:paraId="39BD435F" w14:textId="77777777" w:rsidR="00882F7A" w:rsidRPr="007F3968" w:rsidRDefault="00882F7A" w:rsidP="00882F7A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sz w:val="22"/>
                <w:szCs w:val="22"/>
                <w:lang w:val="es-MX"/>
              </w:rPr>
            </w:pPr>
            <w:r w:rsidRPr="00816AA0">
              <w:rPr>
                <w:sz w:val="22"/>
                <w:szCs w:val="22"/>
                <w:lang w:val="es-MX"/>
              </w:rPr>
              <w:t>Introducción A Plataforma México</w:t>
            </w:r>
            <w:r w:rsidRPr="00C51B3E">
              <w:rPr>
                <w:sz w:val="22"/>
                <w:szCs w:val="22"/>
                <w:lang w:val="es-MX"/>
              </w:rPr>
              <w:t>.</w:t>
            </w:r>
          </w:p>
          <w:p w14:paraId="2CCE6C4E" w14:textId="77777777" w:rsidR="00882F7A" w:rsidRDefault="00882F7A" w:rsidP="00882F7A">
            <w:pPr>
              <w:spacing w:line="276" w:lineRule="auto"/>
              <w:rPr>
                <w:sz w:val="18"/>
                <w:szCs w:val="18"/>
                <w:lang w:val="es-MX"/>
              </w:rPr>
            </w:pPr>
          </w:p>
          <w:p w14:paraId="061DA92E" w14:textId="77777777" w:rsidR="00882F7A" w:rsidRPr="008E5BE9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CONSTANCIA</w:t>
            </w:r>
          </w:p>
          <w:p w14:paraId="3AF01012" w14:textId="77777777" w:rsidR="00882F7A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295582">
              <w:rPr>
                <w:sz w:val="22"/>
                <w:szCs w:val="22"/>
                <w:lang w:val="es-MX"/>
              </w:rPr>
              <w:t>LA UNIDAD DE INFORMACIÓN, INFRAESTRUCTURA, INFORMÁTICA Y VINCULACIÓN TECNOLÓGICA</w:t>
            </w:r>
            <w:r>
              <w:rPr>
                <w:sz w:val="22"/>
                <w:szCs w:val="22"/>
                <w:lang w:val="es-MX"/>
              </w:rPr>
              <w:t>.</w:t>
            </w:r>
          </w:p>
          <w:p w14:paraId="26A54B85" w14:textId="77777777" w:rsidR="00882F7A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2024</w:t>
            </w:r>
          </w:p>
          <w:p w14:paraId="2E4F0403" w14:textId="77777777" w:rsidR="00882F7A" w:rsidRPr="00C51B3E" w:rsidRDefault="00882F7A" w:rsidP="00882F7A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sz w:val="22"/>
                <w:szCs w:val="22"/>
                <w:lang w:val="es-MX"/>
              </w:rPr>
            </w:pPr>
            <w:r w:rsidRPr="001C5416">
              <w:rPr>
                <w:sz w:val="22"/>
                <w:szCs w:val="22"/>
                <w:lang w:val="es-MX"/>
              </w:rPr>
              <w:t>Jueves de la salud policial</w:t>
            </w:r>
            <w:r w:rsidRPr="00C51B3E">
              <w:rPr>
                <w:sz w:val="22"/>
                <w:szCs w:val="22"/>
                <w:lang w:val="es-MX"/>
              </w:rPr>
              <w:t>.</w:t>
            </w:r>
          </w:p>
          <w:p w14:paraId="2859A0A3" w14:textId="77777777" w:rsidR="00882F7A" w:rsidRDefault="00882F7A" w:rsidP="00882F7A">
            <w:pPr>
              <w:spacing w:line="276" w:lineRule="auto"/>
              <w:rPr>
                <w:sz w:val="18"/>
                <w:szCs w:val="18"/>
                <w:lang w:val="es-MX"/>
              </w:rPr>
            </w:pPr>
          </w:p>
          <w:p w14:paraId="117453E0" w14:textId="77777777" w:rsidR="00882F7A" w:rsidRDefault="00882F7A" w:rsidP="00882F7A">
            <w:pPr>
              <w:spacing w:line="276" w:lineRule="auto"/>
              <w:rPr>
                <w:sz w:val="18"/>
                <w:szCs w:val="18"/>
                <w:lang w:val="es-MX"/>
              </w:rPr>
            </w:pPr>
          </w:p>
          <w:p w14:paraId="36C276DE" w14:textId="77777777" w:rsidR="00882F7A" w:rsidRPr="008E5BE9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CONSTANCIA</w:t>
            </w:r>
          </w:p>
          <w:p w14:paraId="5D56E8DB" w14:textId="77777777" w:rsidR="00882F7A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7F3968">
              <w:rPr>
                <w:sz w:val="22"/>
                <w:szCs w:val="22"/>
                <w:lang w:val="es-MX"/>
              </w:rPr>
              <w:t>LA SECRETARÍA DE SEGURIDAD Y PROTECCIÓN CIUDADANA</w:t>
            </w:r>
            <w:r>
              <w:rPr>
                <w:sz w:val="22"/>
                <w:szCs w:val="22"/>
                <w:lang w:val="es-MX"/>
              </w:rPr>
              <w:t>.</w:t>
            </w:r>
          </w:p>
          <w:p w14:paraId="6A2FFAF7" w14:textId="77777777" w:rsidR="00882F7A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2024</w:t>
            </w:r>
          </w:p>
          <w:p w14:paraId="4DBBB4AA" w14:textId="77777777" w:rsidR="00882F7A" w:rsidRPr="00C51B3E" w:rsidRDefault="00882F7A" w:rsidP="00882F7A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sz w:val="22"/>
                <w:szCs w:val="22"/>
                <w:lang w:val="es-MX"/>
              </w:rPr>
            </w:pPr>
            <w:r w:rsidRPr="00C51B3E">
              <w:rPr>
                <w:sz w:val="22"/>
                <w:szCs w:val="22"/>
                <w:lang w:val="es-MX"/>
              </w:rPr>
              <w:t>Atención Policial a niños, niñas y adolescentes</w:t>
            </w:r>
            <w:r>
              <w:rPr>
                <w:sz w:val="22"/>
                <w:szCs w:val="22"/>
                <w:lang w:val="es-MX"/>
              </w:rPr>
              <w:t xml:space="preserve"> </w:t>
            </w:r>
            <w:r w:rsidRPr="00C51B3E">
              <w:rPr>
                <w:sz w:val="22"/>
                <w:szCs w:val="22"/>
                <w:lang w:val="es-MX"/>
              </w:rPr>
              <w:t>ante casos de violencia familiar.</w:t>
            </w:r>
          </w:p>
          <w:p w14:paraId="350EBCEB" w14:textId="77777777" w:rsidR="00882F7A" w:rsidRPr="008E5BE9" w:rsidRDefault="00882F7A" w:rsidP="00882F7A">
            <w:pPr>
              <w:spacing w:line="276" w:lineRule="auto"/>
              <w:rPr>
                <w:sz w:val="18"/>
                <w:szCs w:val="18"/>
                <w:lang w:val="es-MX"/>
              </w:rPr>
            </w:pPr>
          </w:p>
          <w:p w14:paraId="11725113" w14:textId="77777777" w:rsidR="00882F7A" w:rsidRPr="008E5BE9" w:rsidRDefault="00882F7A" w:rsidP="00882F7A">
            <w:pPr>
              <w:spacing w:line="276" w:lineRule="auto"/>
              <w:rPr>
                <w:b/>
                <w:bCs/>
                <w:lang w:val="es-MX"/>
              </w:rPr>
            </w:pPr>
            <w:r w:rsidRPr="008E5BE9">
              <w:rPr>
                <w:b/>
                <w:bCs/>
                <w:lang w:val="es-MX"/>
              </w:rPr>
              <w:t>DIPLOMA</w:t>
            </w:r>
          </w:p>
          <w:p w14:paraId="699D073D" w14:textId="77777777" w:rsidR="00882F7A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 w:rsidRPr="008E5BE9">
              <w:rPr>
                <w:sz w:val="22"/>
                <w:szCs w:val="22"/>
                <w:lang w:val="es-MX"/>
              </w:rPr>
              <w:t>Dirección</w:t>
            </w:r>
            <w:r>
              <w:rPr>
                <w:sz w:val="22"/>
                <w:szCs w:val="22"/>
                <w:lang w:val="es-MX"/>
              </w:rPr>
              <w:t xml:space="preserve"> Del Centro de Capacitación Para El Trabajo JOSE VASCONCELOS.</w:t>
            </w:r>
          </w:p>
          <w:p w14:paraId="482B97FC" w14:textId="77777777" w:rsidR="00882F7A" w:rsidRDefault="00882F7A" w:rsidP="00882F7A">
            <w:pPr>
              <w:spacing w:line="276" w:lineRule="auto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lastRenderedPageBreak/>
              <w:t>2023</w:t>
            </w:r>
          </w:p>
          <w:p w14:paraId="0DCEBF9C" w14:textId="0EE6F8C4" w:rsidR="008558A6" w:rsidRPr="00882F7A" w:rsidRDefault="00882F7A" w:rsidP="00882F7A">
            <w:pPr>
              <w:pStyle w:val="Prrafodelista"/>
              <w:numPr>
                <w:ilvl w:val="0"/>
                <w:numId w:val="14"/>
              </w:numPr>
              <w:spacing w:line="276" w:lineRule="auto"/>
              <w:ind w:left="429" w:hanging="149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Formación especializada en Administración con habilidades avanzadas en Computación e inglés.</w:t>
            </w:r>
          </w:p>
        </w:tc>
      </w:tr>
    </w:tbl>
    <w:p w14:paraId="4BB0D32B" w14:textId="77777777" w:rsidR="00C55D85" w:rsidRPr="00882F7A" w:rsidRDefault="00C55D85">
      <w:pPr>
        <w:rPr>
          <w:noProof/>
          <w:lang w:val="es-MX"/>
        </w:rPr>
      </w:pPr>
    </w:p>
    <w:sectPr w:rsidR="00C55D85" w:rsidRPr="00882F7A" w:rsidSect="00892907">
      <w:footerReference w:type="default" r:id="rId14"/>
      <w:pgSz w:w="12183" w:h="17858" w:code="345"/>
      <w:pgMar w:top="720" w:right="720" w:bottom="1843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CA2D0" w14:textId="77777777" w:rsidR="005C5C23" w:rsidRDefault="005C5C23" w:rsidP="00F316AD">
      <w:r>
        <w:separator/>
      </w:r>
    </w:p>
  </w:endnote>
  <w:endnote w:type="continuationSeparator" w:id="0">
    <w:p w14:paraId="76010E10" w14:textId="77777777" w:rsidR="005C5C23" w:rsidRDefault="005C5C2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614F9" w14:textId="77777777" w:rsidR="000E1D44" w:rsidRPr="001B2BE4" w:rsidRDefault="000E1D44">
    <w:pPr>
      <w:pStyle w:val="Piedepgina"/>
      <w:rPr>
        <w:lang w:val="es-MX"/>
      </w:rPr>
    </w:pPr>
    <w:r w:rsidRPr="001B2BE4">
      <w:rPr>
        <w:noProof/>
        <w:lang w:val="es-MX" w:bidi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9A2A41" wp14:editId="2653BC02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ángul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53626C" id="Rectángulo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844AE" w14:textId="77777777" w:rsidR="005C5C23" w:rsidRDefault="005C5C23" w:rsidP="00F316AD">
      <w:r>
        <w:separator/>
      </w:r>
    </w:p>
  </w:footnote>
  <w:footnote w:type="continuationSeparator" w:id="0">
    <w:p w14:paraId="2A0230D8" w14:textId="77777777" w:rsidR="005C5C23" w:rsidRDefault="005C5C23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BD4EA1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54355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FE01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04EDC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DA5C1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4EE29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4F1C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72108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5E9FD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2854C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9139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6F2844"/>
    <w:multiLevelType w:val="hybridMultilevel"/>
    <w:tmpl w:val="EB2A6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B91E13"/>
    <w:multiLevelType w:val="hybridMultilevel"/>
    <w:tmpl w:val="03E00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A4ABC"/>
    <w:multiLevelType w:val="hybridMultilevel"/>
    <w:tmpl w:val="92265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F14EF"/>
    <w:multiLevelType w:val="hybridMultilevel"/>
    <w:tmpl w:val="9176E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20B5E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6257E6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45F5B9E"/>
    <w:multiLevelType w:val="hybridMultilevel"/>
    <w:tmpl w:val="3D3EE1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019F7"/>
    <w:multiLevelType w:val="hybridMultilevel"/>
    <w:tmpl w:val="9FDAE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B2106"/>
    <w:multiLevelType w:val="hybridMultilevel"/>
    <w:tmpl w:val="55064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779633">
    <w:abstractNumId w:val="10"/>
  </w:num>
  <w:num w:numId="2" w16cid:durableId="1085763931">
    <w:abstractNumId w:val="16"/>
  </w:num>
  <w:num w:numId="3" w16cid:durableId="170266621">
    <w:abstractNumId w:val="15"/>
  </w:num>
  <w:num w:numId="4" w16cid:durableId="1294872330">
    <w:abstractNumId w:val="9"/>
  </w:num>
  <w:num w:numId="5" w16cid:durableId="1339891138">
    <w:abstractNumId w:val="7"/>
  </w:num>
  <w:num w:numId="6" w16cid:durableId="436876556">
    <w:abstractNumId w:val="6"/>
  </w:num>
  <w:num w:numId="7" w16cid:durableId="1702319044">
    <w:abstractNumId w:val="5"/>
  </w:num>
  <w:num w:numId="8" w16cid:durableId="1645282287">
    <w:abstractNumId w:val="4"/>
  </w:num>
  <w:num w:numId="9" w16cid:durableId="120539778">
    <w:abstractNumId w:val="8"/>
  </w:num>
  <w:num w:numId="10" w16cid:durableId="1524398429">
    <w:abstractNumId w:val="3"/>
  </w:num>
  <w:num w:numId="11" w16cid:durableId="888954264">
    <w:abstractNumId w:val="2"/>
  </w:num>
  <w:num w:numId="12" w16cid:durableId="1394161226">
    <w:abstractNumId w:val="1"/>
  </w:num>
  <w:num w:numId="13" w16cid:durableId="1418794641">
    <w:abstractNumId w:val="0"/>
  </w:num>
  <w:num w:numId="14" w16cid:durableId="923876827">
    <w:abstractNumId w:val="17"/>
  </w:num>
  <w:num w:numId="15" w16cid:durableId="285476240">
    <w:abstractNumId w:val="13"/>
  </w:num>
  <w:num w:numId="16" w16cid:durableId="532697774">
    <w:abstractNumId w:val="14"/>
  </w:num>
  <w:num w:numId="17" w16cid:durableId="1607227371">
    <w:abstractNumId w:val="19"/>
  </w:num>
  <w:num w:numId="18" w16cid:durableId="2067071142">
    <w:abstractNumId w:val="12"/>
  </w:num>
  <w:num w:numId="19" w16cid:durableId="348528648">
    <w:abstractNumId w:val="11"/>
  </w:num>
  <w:num w:numId="20" w16cid:durableId="3485265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B8"/>
    <w:rsid w:val="00006682"/>
    <w:rsid w:val="00007C28"/>
    <w:rsid w:val="000562B2"/>
    <w:rsid w:val="000910B5"/>
    <w:rsid w:val="000D423F"/>
    <w:rsid w:val="000E1D44"/>
    <w:rsid w:val="0016224E"/>
    <w:rsid w:val="00180988"/>
    <w:rsid w:val="001B2BE4"/>
    <w:rsid w:val="0020696E"/>
    <w:rsid w:val="00230694"/>
    <w:rsid w:val="002356A2"/>
    <w:rsid w:val="002D12DA"/>
    <w:rsid w:val="002E659A"/>
    <w:rsid w:val="003019B2"/>
    <w:rsid w:val="0034688D"/>
    <w:rsid w:val="003E2410"/>
    <w:rsid w:val="0040233B"/>
    <w:rsid w:val="004C5D28"/>
    <w:rsid w:val="00511A6E"/>
    <w:rsid w:val="0057534A"/>
    <w:rsid w:val="0059233A"/>
    <w:rsid w:val="005C5C23"/>
    <w:rsid w:val="00605A5B"/>
    <w:rsid w:val="00614B4F"/>
    <w:rsid w:val="006C60E6"/>
    <w:rsid w:val="006E70D3"/>
    <w:rsid w:val="007B0F94"/>
    <w:rsid w:val="008558A6"/>
    <w:rsid w:val="00882F7A"/>
    <w:rsid w:val="00892907"/>
    <w:rsid w:val="008E5BE9"/>
    <w:rsid w:val="009852B8"/>
    <w:rsid w:val="009D3050"/>
    <w:rsid w:val="00A049B8"/>
    <w:rsid w:val="00A77921"/>
    <w:rsid w:val="00A94F52"/>
    <w:rsid w:val="00AC0EC3"/>
    <w:rsid w:val="00B1076C"/>
    <w:rsid w:val="00B218CC"/>
    <w:rsid w:val="00B575FB"/>
    <w:rsid w:val="00BA0DEF"/>
    <w:rsid w:val="00C00754"/>
    <w:rsid w:val="00C1095A"/>
    <w:rsid w:val="00C55D85"/>
    <w:rsid w:val="00CA2273"/>
    <w:rsid w:val="00CD50FD"/>
    <w:rsid w:val="00CD52FA"/>
    <w:rsid w:val="00CF72D4"/>
    <w:rsid w:val="00D47124"/>
    <w:rsid w:val="00D852CC"/>
    <w:rsid w:val="00D86ACD"/>
    <w:rsid w:val="00DC7545"/>
    <w:rsid w:val="00DD5D7B"/>
    <w:rsid w:val="00F316AD"/>
    <w:rsid w:val="00F4501B"/>
    <w:rsid w:val="00F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85DED"/>
  <w15:chartTrackingRefBased/>
  <w15:docId w15:val="{B902744F-7820-4C59-AF79-607656F4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CF72D4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B218CC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tulo2">
    <w:name w:val="heading 2"/>
    <w:basedOn w:val="Normal"/>
    <w:next w:val="Normal"/>
    <w:link w:val="Ttulo2Car"/>
    <w:uiPriority w:val="3"/>
    <w:qFormat/>
    <w:rsid w:val="00B218CC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B218CC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B218C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B218CC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B218CC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B218C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B218CC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B218CC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218C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218CC"/>
    <w:rPr>
      <w:rFonts w:ascii="Arial" w:hAnsi="Arial" w:cs="Arial"/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B218C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218CC"/>
    <w:rPr>
      <w:rFonts w:ascii="Arial" w:hAnsi="Arial" w:cs="Arial"/>
      <w:color w:val="000000" w:themeColor="text1"/>
    </w:rPr>
  </w:style>
  <w:style w:type="table" w:styleId="Tablaconcuadrcula">
    <w:name w:val="Table Grid"/>
    <w:basedOn w:val="Tablanormal"/>
    <w:uiPriority w:val="39"/>
    <w:rsid w:val="00B21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B218CC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tuloCar">
    <w:name w:val="Título Car"/>
    <w:basedOn w:val="Fuentedeprrafopredeter"/>
    <w:link w:val="Ttulo"/>
    <w:rsid w:val="00B218CC"/>
    <w:rPr>
      <w:rFonts w:ascii="Georgia" w:hAnsi="Georgia" w:cs="Times New Roman (Body CS)"/>
      <w:color w:val="000000" w:themeColor="text1"/>
      <w:sz w:val="90"/>
    </w:rPr>
  </w:style>
  <w:style w:type="paragraph" w:styleId="Subttulo">
    <w:name w:val="Subtitle"/>
    <w:basedOn w:val="Normal"/>
    <w:next w:val="Normal"/>
    <w:link w:val="SubttuloCar"/>
    <w:uiPriority w:val="1"/>
    <w:qFormat/>
    <w:rsid w:val="00B218CC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tuloCar">
    <w:name w:val="Subtítulo Car"/>
    <w:basedOn w:val="Fuentedeprrafopredeter"/>
    <w:link w:val="Subttulo"/>
    <w:uiPriority w:val="1"/>
    <w:rsid w:val="00B218CC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tulo1Car">
    <w:name w:val="Título 1 Car"/>
    <w:basedOn w:val="Fuentedeprrafopredeter"/>
    <w:link w:val="Ttulo1"/>
    <w:uiPriority w:val="2"/>
    <w:rsid w:val="00B218CC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oIzquierda">
    <w:name w:val="TextoIzquierda"/>
    <w:basedOn w:val="Normal"/>
    <w:next w:val="Normal"/>
    <w:uiPriority w:val="4"/>
    <w:qFormat/>
    <w:rsid w:val="00B218CC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tulo2Car">
    <w:name w:val="Título 2 Car"/>
    <w:basedOn w:val="Fuentedeprrafopredeter"/>
    <w:link w:val="Ttulo2"/>
    <w:uiPriority w:val="3"/>
    <w:rsid w:val="00B218CC"/>
    <w:rPr>
      <w:rFonts w:ascii="Georgia" w:hAnsi="Georgia" w:cs="Arial"/>
      <w:b/>
      <w:color w:val="648276" w:themeColor="accent5"/>
      <w:sz w:val="28"/>
    </w:rPr>
  </w:style>
  <w:style w:type="paragraph" w:customStyle="1" w:styleId="TextoPequeo">
    <w:name w:val="TextoPequeño"/>
    <w:basedOn w:val="Normal"/>
    <w:next w:val="Normal"/>
    <w:uiPriority w:val="6"/>
    <w:qFormat/>
    <w:rsid w:val="00B218CC"/>
    <w:rPr>
      <w:i/>
      <w:color w:val="404040" w:themeColor="text1" w:themeTint="BF"/>
      <w:sz w:val="20"/>
    </w:rPr>
  </w:style>
  <w:style w:type="paragraph" w:customStyle="1" w:styleId="TextoDerecha">
    <w:name w:val="TextoDerecha"/>
    <w:basedOn w:val="Normal"/>
    <w:next w:val="Normal"/>
    <w:uiPriority w:val="5"/>
    <w:qFormat/>
    <w:rsid w:val="00B218CC"/>
    <w:pPr>
      <w:spacing w:line="288" w:lineRule="auto"/>
    </w:pPr>
    <w:rPr>
      <w:color w:val="404040" w:themeColor="text1" w:themeTint="BF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B218CC"/>
    <w:rPr>
      <w:rFonts w:ascii="Arial" w:hAnsi="Arial" w:cs="Arial"/>
      <w:color w:val="808080"/>
    </w:rPr>
  </w:style>
  <w:style w:type="character" w:styleId="nfasis">
    <w:name w:val="Emphasis"/>
    <w:uiPriority w:val="20"/>
    <w:qFormat/>
    <w:rsid w:val="001B2BE4"/>
    <w:rPr>
      <w:rFonts w:ascii="Georgia" w:hAnsi="Georgia" w:cs="Arial"/>
      <w:color w:val="648276" w:themeColor="accent5"/>
    </w:rPr>
  </w:style>
  <w:style w:type="numbering" w:styleId="111111">
    <w:name w:val="Outline List 2"/>
    <w:basedOn w:val="Sinlista"/>
    <w:uiPriority w:val="99"/>
    <w:semiHidden/>
    <w:unhideWhenUsed/>
    <w:rsid w:val="00B218CC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B218CC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218CC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8CC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18CC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18CC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18CC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18CC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18CC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B218CC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18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8CC"/>
    <w:rPr>
      <w:rFonts w:ascii="Segoe UI" w:hAnsi="Segoe UI" w:cs="Segoe UI"/>
      <w:color w:val="000000" w:themeColor="text1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B218CC"/>
  </w:style>
  <w:style w:type="paragraph" w:styleId="Textodebloque">
    <w:name w:val="Block Text"/>
    <w:basedOn w:val="Normal"/>
    <w:uiPriority w:val="99"/>
    <w:semiHidden/>
    <w:unhideWhenUsed/>
    <w:rsid w:val="00B218CC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B218C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B218CC"/>
    <w:rPr>
      <w:rFonts w:ascii="Arial" w:hAnsi="Arial" w:cs="Arial"/>
      <w:color w:val="000000" w:themeColor="tex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218C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218CC"/>
    <w:rPr>
      <w:rFonts w:ascii="Arial" w:hAnsi="Arial" w:cs="Arial"/>
      <w:color w:val="000000" w:themeColor="text1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218C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218CC"/>
    <w:rPr>
      <w:rFonts w:ascii="Arial" w:hAnsi="Arial" w:cs="Arial"/>
      <w:color w:val="000000" w:themeColor="text1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B218CC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B218CC"/>
    <w:rPr>
      <w:rFonts w:ascii="Arial" w:hAnsi="Arial" w:cs="Arial"/>
      <w:color w:val="000000" w:themeColor="text1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218C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218CC"/>
    <w:rPr>
      <w:rFonts w:ascii="Arial" w:hAnsi="Arial" w:cs="Arial"/>
      <w:color w:val="000000" w:themeColor="text1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B218CC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B218CC"/>
    <w:rPr>
      <w:rFonts w:ascii="Arial" w:hAnsi="Arial" w:cs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218C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218CC"/>
    <w:rPr>
      <w:rFonts w:ascii="Arial" w:hAnsi="Arial" w:cs="Arial"/>
      <w:color w:val="000000" w:themeColor="text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218C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218CC"/>
    <w:rPr>
      <w:rFonts w:ascii="Arial" w:hAnsi="Arial" w:cs="Arial"/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B218CC"/>
    <w:rPr>
      <w:rFonts w:ascii="Arial" w:hAnsi="Arial" w:cs="Arial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218CC"/>
    <w:pPr>
      <w:spacing w:after="200"/>
    </w:pPr>
    <w:rPr>
      <w:i/>
      <w:iCs/>
      <w:color w:val="775F55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B218C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B218CC"/>
    <w:rPr>
      <w:rFonts w:ascii="Arial" w:hAnsi="Arial" w:cs="Arial"/>
      <w:color w:val="000000" w:themeColor="text1"/>
    </w:rPr>
  </w:style>
  <w:style w:type="table" w:styleId="Cuadrculavistosa">
    <w:name w:val="Colorful Grid"/>
    <w:basedOn w:val="Tablanormal"/>
    <w:uiPriority w:val="73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B218C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B218CC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B218CC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B218CC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B218CC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B218CC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B218CC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B218CC"/>
    <w:rPr>
      <w:rFonts w:ascii="Arial" w:hAnsi="Arial" w:cs="Arial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18C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18CC"/>
    <w:rPr>
      <w:rFonts w:ascii="Arial" w:hAnsi="Arial" w:cs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18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18CC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B218C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B218CC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B218CC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B218CC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B218CC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B218CC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B218CC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B218CC"/>
  </w:style>
  <w:style w:type="character" w:customStyle="1" w:styleId="FechaCar">
    <w:name w:val="Fecha Car"/>
    <w:basedOn w:val="Fuentedeprrafopredeter"/>
    <w:link w:val="Fecha"/>
    <w:uiPriority w:val="99"/>
    <w:semiHidden/>
    <w:rsid w:val="00B218CC"/>
    <w:rPr>
      <w:rFonts w:ascii="Arial" w:hAnsi="Arial" w:cs="Arial"/>
      <w:color w:val="000000" w:themeColor="tex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218CC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218CC"/>
    <w:rPr>
      <w:rFonts w:ascii="Segoe UI" w:hAnsi="Segoe UI" w:cs="Segoe UI"/>
      <w:color w:val="000000" w:themeColor="text1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B218C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B218CC"/>
    <w:rPr>
      <w:rFonts w:ascii="Arial" w:hAnsi="Arial" w:cs="Arial"/>
      <w:color w:val="000000" w:themeColor="text1"/>
    </w:rPr>
  </w:style>
  <w:style w:type="character" w:styleId="Refdenotaalfinal">
    <w:name w:val="endnote reference"/>
    <w:basedOn w:val="Fuentedeprrafopredeter"/>
    <w:uiPriority w:val="99"/>
    <w:semiHidden/>
    <w:unhideWhenUsed/>
    <w:rsid w:val="00B218CC"/>
    <w:rPr>
      <w:rFonts w:ascii="Arial" w:hAnsi="Arial" w:cs="Arial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218C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218CC"/>
    <w:rPr>
      <w:rFonts w:ascii="Arial" w:hAnsi="Arial" w:cs="Arial"/>
      <w:color w:val="000000" w:themeColor="text1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B218C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Remitedesobre">
    <w:name w:val="envelope return"/>
    <w:basedOn w:val="Normal"/>
    <w:uiPriority w:val="99"/>
    <w:semiHidden/>
    <w:unhideWhenUsed/>
    <w:rsid w:val="00B218CC"/>
    <w:rPr>
      <w:rFonts w:ascii="Georgia" w:eastAsiaTheme="majorEastAsia" w:hAnsi="Georg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218CC"/>
    <w:rPr>
      <w:rFonts w:ascii="Arial" w:hAnsi="Arial" w:cs="Arial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B218CC"/>
    <w:rPr>
      <w:rFonts w:ascii="Arial" w:hAnsi="Arial" w:cs="Arial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218C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218CC"/>
    <w:rPr>
      <w:rFonts w:ascii="Arial" w:hAnsi="Arial" w:cs="Arial"/>
      <w:color w:val="000000" w:themeColor="text1"/>
      <w:sz w:val="20"/>
      <w:szCs w:val="20"/>
    </w:rPr>
  </w:style>
  <w:style w:type="table" w:styleId="Tablaconcuadrcula1clara">
    <w:name w:val="Grid Table 1 Light"/>
    <w:basedOn w:val="Tablanormal"/>
    <w:uiPriority w:val="46"/>
    <w:rsid w:val="00B218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B218CC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B218CC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B218CC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B218CC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B218CC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B218CC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B218C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B218CC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B218CC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B218CC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B218CC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B218CC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B218CC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B21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1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B21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B21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B21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B21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B21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B218C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B218CC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B218CC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B218CC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B218CC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B218CC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B218CC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B218C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B218CC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B218CC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B218CC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B218CC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B218CC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B218CC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B218CC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B218CC"/>
    <w:rPr>
      <w:rFonts w:ascii="Arial" w:hAnsi="Arial" w:cs="Arial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B218C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B218CC"/>
    <w:rPr>
      <w:rFonts w:ascii="Arial" w:hAnsi="Arial" w:cs="Arial"/>
      <w:i/>
      <w:iCs/>
      <w:color w:val="000000" w:themeColor="text1"/>
    </w:rPr>
  </w:style>
  <w:style w:type="character" w:styleId="CitaHTML">
    <w:name w:val="HTML Cite"/>
    <w:basedOn w:val="Fuentedeprrafopredeter"/>
    <w:uiPriority w:val="99"/>
    <w:semiHidden/>
    <w:unhideWhenUsed/>
    <w:rsid w:val="00B218CC"/>
    <w:rPr>
      <w:rFonts w:ascii="Arial" w:hAnsi="Arial" w:cs="Arial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218CC"/>
    <w:rPr>
      <w:rFonts w:ascii="Consolas" w:hAnsi="Consolas" w:cs="Arial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B218CC"/>
    <w:rPr>
      <w:rFonts w:ascii="Arial" w:hAnsi="Arial" w:cs="Arial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B218CC"/>
    <w:rPr>
      <w:rFonts w:ascii="Consolas" w:hAnsi="Consolas" w:cs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18CC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18CC"/>
    <w:rPr>
      <w:rFonts w:ascii="Consolas" w:hAnsi="Consolas" w:cs="Consolas"/>
      <w:color w:val="000000" w:themeColor="text1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B218CC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B218CC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B218CC"/>
    <w:rPr>
      <w:rFonts w:ascii="Arial" w:hAnsi="Arial" w:cs="Arial"/>
      <w:i/>
      <w:iCs/>
    </w:rPr>
  </w:style>
  <w:style w:type="character" w:styleId="Hipervnculo">
    <w:name w:val="Hyperlink"/>
    <w:basedOn w:val="Fuentedeprrafopredeter"/>
    <w:uiPriority w:val="99"/>
    <w:unhideWhenUsed/>
    <w:rsid w:val="00B218CC"/>
    <w:rPr>
      <w:rFonts w:ascii="Arial" w:hAnsi="Arial" w:cs="Arial"/>
      <w:color w:val="F7B61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218CC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B218CC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B218CC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B218CC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B218CC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B218CC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B218CC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B218CC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B218CC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B218C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B218CC"/>
    <w:rPr>
      <w:rFonts w:ascii="Arial" w:hAnsi="Arial" w:cs="Arial"/>
      <w:i/>
      <w:iCs/>
      <w:color w:val="303848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B218CC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218CC"/>
    <w:rPr>
      <w:rFonts w:ascii="Arial" w:hAnsi="Arial" w:cs="Arial"/>
      <w:i/>
      <w:iCs/>
      <w:color w:val="303848" w:themeColor="accent1"/>
    </w:rPr>
  </w:style>
  <w:style w:type="character" w:styleId="Referenciaintensa">
    <w:name w:val="Intense Reference"/>
    <w:basedOn w:val="Fuentedeprrafopredeter"/>
    <w:uiPriority w:val="32"/>
    <w:semiHidden/>
    <w:qFormat/>
    <w:rsid w:val="00B218CC"/>
    <w:rPr>
      <w:rFonts w:ascii="Arial" w:hAnsi="Arial" w:cs="Arial"/>
      <w:b/>
      <w:bCs/>
      <w:smallCaps/>
      <w:color w:val="303848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B218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B218CC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B218CC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B218CC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B218CC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B218CC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B218CC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B218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B218CC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B218CC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B218CC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B218CC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B218CC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B218CC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B218C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B218CC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B218CC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B218CC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B218CC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B218CC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B218CC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B218CC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B218CC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B218CC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B218CC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B218CC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B218CC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B218CC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B218CC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B218CC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B218CC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B218CC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B218CC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B218CC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B218CC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B218CC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B218CC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B218CC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B218CC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B218CC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B218C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B218C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B218C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B218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B218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B218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B218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B218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B218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B218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B218C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B218CC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B218CC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B218CC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B218CC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B218CC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B218CC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B218CC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B218CC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B218C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B218CC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B218CC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B218CC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B218CC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B218CC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B218CC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B218C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B218CC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B218CC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218CC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B218CC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B218CC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B218CC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B218C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B218CC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B218CC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B218CC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B218CC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B218CC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B218CC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B218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218CC"/>
    <w:rPr>
      <w:rFonts w:ascii="Consolas" w:hAnsi="Consolas" w:cs="Consolas"/>
      <w:color w:val="000000" w:themeColor="text1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B218C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B218CC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B218CC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B218CC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B218CC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B218CC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B218CC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B218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B218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B218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B218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B218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B218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B218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B218CC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B218C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B218C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B218CC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B218CC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B218CC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B218CC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B218CC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B218CC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B218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B218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B218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B218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B218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B218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B218C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B218CC"/>
    <w:rPr>
      <w:rFonts w:ascii="Arial" w:hAnsi="Arial" w:cs="Arial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218C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218CC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inespaciado">
    <w:name w:val="No Spacing"/>
    <w:uiPriority w:val="1"/>
    <w:semiHidden/>
    <w:qFormat/>
    <w:rsid w:val="00B218CC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B218CC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B218C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B218C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B218CC"/>
    <w:rPr>
      <w:rFonts w:ascii="Arial" w:hAnsi="Arial" w:cs="Arial"/>
      <w:color w:val="000000" w:themeColor="text1"/>
    </w:rPr>
  </w:style>
  <w:style w:type="character" w:styleId="Nmerodepgina">
    <w:name w:val="page number"/>
    <w:basedOn w:val="Fuentedeprrafopredeter"/>
    <w:uiPriority w:val="99"/>
    <w:semiHidden/>
    <w:unhideWhenUsed/>
    <w:rsid w:val="00B218CC"/>
    <w:rPr>
      <w:rFonts w:ascii="Arial" w:hAnsi="Arial" w:cs="Arial"/>
    </w:rPr>
  </w:style>
  <w:style w:type="table" w:styleId="Tablanormal1">
    <w:name w:val="Plain Table 1"/>
    <w:basedOn w:val="Tablanormal"/>
    <w:uiPriority w:val="41"/>
    <w:rsid w:val="00B218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218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B218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218C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B218C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B218CC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218CC"/>
    <w:rPr>
      <w:rFonts w:ascii="Consolas" w:hAnsi="Consolas" w:cs="Consolas"/>
      <w:color w:val="000000" w:themeColor="text1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B218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B218CC"/>
    <w:rPr>
      <w:rFonts w:ascii="Arial" w:hAnsi="Arial" w:cs="Arial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B218CC"/>
  </w:style>
  <w:style w:type="character" w:customStyle="1" w:styleId="SaludoCar">
    <w:name w:val="Saludo Car"/>
    <w:basedOn w:val="Fuentedeprrafopredeter"/>
    <w:link w:val="Saludo"/>
    <w:uiPriority w:val="99"/>
    <w:semiHidden/>
    <w:rsid w:val="00B218CC"/>
    <w:rPr>
      <w:rFonts w:ascii="Arial" w:hAnsi="Arial" w:cs="Arial"/>
      <w:color w:val="000000" w:themeColor="text1"/>
    </w:rPr>
  </w:style>
  <w:style w:type="paragraph" w:styleId="Firma">
    <w:name w:val="Signature"/>
    <w:basedOn w:val="Normal"/>
    <w:link w:val="FirmaCar"/>
    <w:uiPriority w:val="99"/>
    <w:semiHidden/>
    <w:unhideWhenUsed/>
    <w:rsid w:val="00B218C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B218CC"/>
    <w:rPr>
      <w:rFonts w:ascii="Arial" w:hAnsi="Arial" w:cs="Arial"/>
      <w:color w:val="000000" w:themeColor="text1"/>
    </w:rPr>
  </w:style>
  <w:style w:type="character" w:styleId="Hipervnculointeligente">
    <w:name w:val="Smart Hyperlink"/>
    <w:basedOn w:val="Fuentedeprrafopredeter"/>
    <w:uiPriority w:val="99"/>
    <w:semiHidden/>
    <w:unhideWhenUsed/>
    <w:rsid w:val="00B218CC"/>
    <w:rPr>
      <w:rFonts w:ascii="Arial" w:hAnsi="Arial" w:cs="Arial"/>
      <w:u w:val="dotted"/>
    </w:rPr>
  </w:style>
  <w:style w:type="character" w:styleId="Textoennegrita">
    <w:name w:val="Strong"/>
    <w:basedOn w:val="Fuentedeprrafopredeter"/>
    <w:uiPriority w:val="22"/>
    <w:qFormat/>
    <w:rsid w:val="00B218CC"/>
    <w:rPr>
      <w:rFonts w:ascii="Arial" w:hAnsi="Arial" w:cs="Arial"/>
      <w:b/>
      <w:bCs/>
    </w:rPr>
  </w:style>
  <w:style w:type="character" w:styleId="nfasissutil">
    <w:name w:val="Subtle Emphasis"/>
    <w:basedOn w:val="Fuentedeprrafopredeter"/>
    <w:uiPriority w:val="19"/>
    <w:semiHidden/>
    <w:qFormat/>
    <w:rsid w:val="00B218CC"/>
    <w:rPr>
      <w:rFonts w:ascii="Arial" w:hAnsi="Arial" w:cs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B218CC"/>
    <w:rPr>
      <w:rFonts w:ascii="Arial" w:hAnsi="Arial" w:cs="Arial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B218C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B218C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B218C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B218C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B218C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B218C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B218C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B218C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B218C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B218C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B218C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B218C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B218C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B218C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B218C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B218C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B218C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B218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B218C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B218C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B218C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B218C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B218C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B218C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B218C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B218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B218C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B218C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B218C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B218C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B218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B218C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B218C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B218C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B218CC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B218CC"/>
  </w:style>
  <w:style w:type="table" w:styleId="Tablaprofesional">
    <w:name w:val="Table Professional"/>
    <w:basedOn w:val="Tablanormal"/>
    <w:uiPriority w:val="99"/>
    <w:semiHidden/>
    <w:unhideWhenUsed/>
    <w:rsid w:val="00B218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B218C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B218C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B218C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B218C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B218C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B21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B218C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B218C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B218C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B218CC"/>
    <w:pPr>
      <w:spacing w:before="120"/>
    </w:pPr>
    <w:rPr>
      <w:rFonts w:ascii="Georgia" w:eastAsiaTheme="majorEastAsia" w:hAnsi="Georgia" w:cstheme="majorBidi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B218C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B218C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B218CC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B218CC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B218CC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B218CC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B218CC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B218CC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B218CC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218CC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B218CC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ursera.org/verify/Z980K3GC88N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ursera.org/verify/professional-cert/TFDP6G5XEMK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asakarea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rio-bautista-ab253a177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asa\AppData\Roaming\Microsoft\Templates\Curr&#237;culum%20v&#237;tae%20moderno%20b&#225;sico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 básico</Template>
  <TotalTime>89</TotalTime>
  <Pages>5</Pages>
  <Words>963</Words>
  <Characters>5298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Bautista</dc:creator>
  <cp:keywords/>
  <dc:description/>
  <cp:lastModifiedBy>Mario Bautista</cp:lastModifiedBy>
  <cp:revision>9</cp:revision>
  <dcterms:created xsi:type="dcterms:W3CDTF">2024-07-08T01:48:00Z</dcterms:created>
  <dcterms:modified xsi:type="dcterms:W3CDTF">2025-03-22T00:01:00Z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